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5E6" w:rsidRDefault="002545E6" w:rsidP="003507B3">
      <w:pPr>
        <w:widowControl w:val="0"/>
        <w:autoSpaceDE w:val="0"/>
        <w:autoSpaceDN w:val="0"/>
        <w:adjustRightInd w:val="0"/>
        <w:spacing w:after="0" w:line="240" w:lineRule="auto"/>
      </w:pPr>
    </w:p>
    <w:p w:rsidR="003507B3" w:rsidRDefault="00A7666D" w:rsidP="003507B3">
      <w:pPr>
        <w:widowControl w:val="0"/>
        <w:autoSpaceDE w:val="0"/>
        <w:autoSpaceDN w:val="0"/>
        <w:adjustRightInd w:val="0"/>
        <w:spacing w:after="0" w:line="240" w:lineRule="auto"/>
      </w:pPr>
      <w:r>
        <w:fldChar w:fldCharType="begin" w:fldLock="1"/>
      </w:r>
      <w:r w:rsidR="002C2DF5">
        <w:instrText>ADDIN CSL_CITATION { "citationItems" : [ { "id" : "ITEM-1", "itemData" : { "DOI" : "10.1049/joe.2017.0355", "ISSN" : "2051-3305", "author" : [ { "dropping-particle" : "", "family" : "Me\u015fe", "given" : "H\u00fcseyin", "non-dropping-particle" : "", "parse-names" : false, "suffix" : "" }, { "dropping-particle" : "", "family" : "\u00c7ad\u0131rc\u0131", "given" : "I\u015f\u0131k", "non-dropping-particle" : "", "parse-names" : false, "suffix" : "" } ], "container-title" : "The Journal of Engineering", "id" : "ITEM-1", "issued" : { "date-parts" : [ [ "2017" ] ] }, "title" : "Natural-air-cooled 5 kVA single-phase GaN inverter with paralleled multilayer PCB magnetics", "type" : "article-journal" }, "uris" : [ "http://www.mendeley.com/documents/?uuid=beb732f6-7c2a-4197-9903-9e73accf83b3" ] } ], "mendeley" : { "formattedCitation" : "[1]", "plainTextFormattedCitation" : "[1]", "previouslyFormattedCitation" : "[1]" }, "properties" : {  }, "schema" : "https://github.com/citation-style-language/schema/raw/master/csl-citation.json" }</w:instrText>
      </w:r>
      <w:r>
        <w:fldChar w:fldCharType="separate"/>
      </w:r>
      <w:r w:rsidR="002C2DF5" w:rsidRPr="002C2DF5">
        <w:rPr>
          <w:noProof/>
        </w:rPr>
        <w:t>[1]</w:t>
      </w:r>
      <w:r>
        <w:fldChar w:fldCharType="end"/>
      </w:r>
      <w:r w:rsidR="002C2DF5">
        <w:t xml:space="preserve"> </w:t>
      </w:r>
      <w:r w:rsidR="00B82056">
        <w:t xml:space="preserve">: </w:t>
      </w:r>
      <w:r w:rsidR="00E23360">
        <w:t>5kVA output power single phase inverter by using enhancement mode GaN</w:t>
      </w:r>
      <w:r w:rsidR="00981DD4">
        <w:t xml:space="preserve"> transistor at 50kHz switching frequency with </w:t>
      </w:r>
      <w:r w:rsidR="003507B3" w:rsidRPr="003507B3">
        <w:t>the design of the output filter inductor based on a multilayer, high current PCB magnetics</w:t>
      </w:r>
      <w:r w:rsidR="003507B3">
        <w:t>.</w:t>
      </w:r>
    </w:p>
    <w:p w:rsidR="003507B3" w:rsidRDefault="003507B3" w:rsidP="003507B3">
      <w:pPr>
        <w:widowControl w:val="0"/>
        <w:autoSpaceDE w:val="0"/>
        <w:autoSpaceDN w:val="0"/>
        <w:adjustRightInd w:val="0"/>
        <w:spacing w:after="0" w:line="240" w:lineRule="auto"/>
      </w:pPr>
      <w:r>
        <w:t>in this thesis three items are highlighted. First one is systematic approach</w:t>
      </w:r>
      <w:r w:rsidR="002F2D80">
        <w:t xml:space="preserve"> is used</w:t>
      </w:r>
      <w:r>
        <w:t xml:space="preserve"> to </w:t>
      </w:r>
      <w:r w:rsidR="002F2D80">
        <w:t>design the inverter. The losses of transistors are calculated by analytically with regarding modulation index. Second one pcb inductor design and last one is 5kVA single phase inverter which has not made up to now with GaN</w:t>
      </w:r>
    </w:p>
    <w:p w:rsidR="003507B3" w:rsidRDefault="003507B3" w:rsidP="003507B3">
      <w:pPr>
        <w:widowControl w:val="0"/>
        <w:autoSpaceDE w:val="0"/>
        <w:autoSpaceDN w:val="0"/>
        <w:adjustRightInd w:val="0"/>
        <w:spacing w:after="0" w:line="240" w:lineRule="auto"/>
      </w:pPr>
    </w:p>
    <w:p w:rsidR="00AC04EA" w:rsidRDefault="00A7666D" w:rsidP="00B82056">
      <w:pPr>
        <w:widowControl w:val="0"/>
        <w:autoSpaceDE w:val="0"/>
        <w:autoSpaceDN w:val="0"/>
        <w:adjustRightInd w:val="0"/>
        <w:spacing w:after="0" w:line="240" w:lineRule="auto"/>
      </w:pPr>
      <w:r>
        <w:fldChar w:fldCharType="begin" w:fldLock="1"/>
      </w:r>
      <w:r w:rsidR="00B82056">
        <w:instrText>ADDIN CSL_CITATION { "citationItems" : [ { "id" : "ITEM-1", "itemData" : { "author" : [ { "dropping-particle" : "", "family" : "Habibullah", "given" : "Md.", "non-dropping-particle" : "", "parse-names" : false, "suffix" : "" } ], "id" : "ITEM-1", "issued" : { "date-parts" : [ [ "2016" ] ] }, "title" : "Simplified Finite-State Predictive Torque Control Strategies for Induction Motor Drives", "type" : "article-journal" }, "uris" : [ "http://www.mendeley.com/documents/?uuid=7f140a06-ea81-4799-8609-b229889bbc07" ] } ], "mendeley" : { "formattedCitation" : "[2]", "plainTextFormattedCitation" : "[2]", "previouslyFormattedCitation" : "[2]" }, "properties" : {  }, "schema" : "https://github.com/citation-style-language/schema/raw/master/csl-citation.json" }</w:instrText>
      </w:r>
      <w:r>
        <w:fldChar w:fldCharType="separate"/>
      </w:r>
      <w:r w:rsidR="00B82056" w:rsidRPr="00B82056">
        <w:rPr>
          <w:noProof/>
        </w:rPr>
        <w:t>[2]</w:t>
      </w:r>
      <w:r>
        <w:fldChar w:fldCharType="end"/>
      </w:r>
      <w:r w:rsidR="00B82056">
        <w:t xml:space="preserve"> : This thesis develops a simplified </w:t>
      </w:r>
      <w:r w:rsidR="00B82056" w:rsidRPr="00B82056">
        <w:t>finite-state predictive torque control</w:t>
      </w:r>
      <w:r w:rsidR="00B82056">
        <w:t xml:space="preserve"> (FS-PTC) algorithm based on selected prediction vectors (SPVs). </w:t>
      </w:r>
      <w:r w:rsidR="00B82056" w:rsidRPr="00B82056">
        <w:t>The finite-state predictive torque control (FS-PTC) of motor drives is an MPC strategy. In FS-PTC, a finite number of possible control actions—voltage vectors in this study—are evaluated against control objectives (torque, flux and other system constraints) in an iterative prediction loop. After this, an optimum voltage vector is selected by minimising a predefined cost function and applied to the motor terminals via an inverter. The proposed SPVs strategy also assists reducing the average switching frequency for a two-level voltage source inverter fed induction motor (IM) drive.</w:t>
      </w:r>
      <w:r w:rsidR="00BA7824" w:rsidRPr="00BA7824">
        <w:t xml:space="preserve"> this thesis proposes to integrate the FS-PTC with a three-level neutral-point clamped (3L-NPC) inverter driven IM drive.</w:t>
      </w:r>
    </w:p>
    <w:p w:rsidR="00D34E7A" w:rsidRDefault="00D34E7A" w:rsidP="00B82056">
      <w:pPr>
        <w:widowControl w:val="0"/>
        <w:autoSpaceDE w:val="0"/>
        <w:autoSpaceDN w:val="0"/>
        <w:adjustRightInd w:val="0"/>
        <w:spacing w:after="0" w:line="240" w:lineRule="auto"/>
      </w:pPr>
    </w:p>
    <w:p w:rsidR="00D34E7A" w:rsidRDefault="00A7666D" w:rsidP="00D34E7A">
      <w:pPr>
        <w:widowControl w:val="0"/>
        <w:autoSpaceDE w:val="0"/>
        <w:autoSpaceDN w:val="0"/>
        <w:adjustRightInd w:val="0"/>
        <w:spacing w:after="0" w:line="240" w:lineRule="auto"/>
      </w:pPr>
      <w:r>
        <w:fldChar w:fldCharType="begin" w:fldLock="1"/>
      </w:r>
      <w:r w:rsidR="00D34E7A">
        <w:instrText>ADDIN CSL_CITATION { "citationItems" : [ { "id" : "ITEM-1", "itemData" : { "DOI" : "10.1109/ISEMC.2017.8077991", "ISBN" : "9781538622308", "ISSN" : "21581118", "author" : [ { "dropping-particle" : "Dos", "family" : "Santos", "given" : "Victor", "non-dropping-particle" : "", "parse-names" : false, "suffix" : "" }, { "dropping-particle" : "", "family" : "Cougo", "given" : "Bernardo", "non-dropping-particle" : "", "parse-names" : false, "suffix" : "" }, { "dropping-particle" : "", "family" : "Roux", "given" : "Nicolas", "non-dropping-particle" : "", "parse-names" : false, "suffix" : "" }, { "dropping-particle" : "", "family" : "Sareni", "given" : "Bruno", "non-dropping-particle" : "", "parse-names" : false, "suffix" : "" }, { "dropping-particle" : "", "family" : "Revol", "given" : "Bertrand", "non-dropping-particle" : "", "parse-names" : false, "suffix" : "" }, { "dropping-particle" : "", "family" : "Carayon", "given" : "Jean Pierre", "non-dropping-particle" : "", "parse-names" : false, "suffix" : "" } ], "container-title" : "IEEE International Symposium on Electromagnetic Compatibility", "id" : "ITEM-1", "issued" : { "date-parts" : [ [ "2017" ] ] }, "page" : "55-60", "title" : "Trade-off between losses and EMI issues in three-phase SiC inverters for aircraft applications", "type" : "article-journal", "volume" : "3" }, "uris" : [ "http://www.mendeley.com/documents/?uuid=611f6c39-267a-4016-bb06-0ed6761a7f1d" ] } ], "mendeley" : { "formattedCitation" : "[3]", "plainTextFormattedCitation" : "[3]", "previouslyFormattedCitation" : "[3]" }, "properties" : {  }, "schema" : "https://github.com/citation-style-language/schema/raw/master/csl-citation.json" }</w:instrText>
      </w:r>
      <w:r>
        <w:fldChar w:fldCharType="separate"/>
      </w:r>
      <w:r w:rsidR="00D34E7A" w:rsidRPr="00D34E7A">
        <w:rPr>
          <w:noProof/>
        </w:rPr>
        <w:t>[3]</w:t>
      </w:r>
      <w:r>
        <w:fldChar w:fldCharType="end"/>
      </w:r>
      <w:r w:rsidR="00D34E7A">
        <w:t xml:space="preserve"> : wide bandgap semiconductors (SiC, GaN), These components can switch much faster than their silicon counterpart, which can reduce converter losses and also decrease differential mode filter given the increase of switching frequency. However, such a fast commutation increases Electromagnetic</w:t>
      </w:r>
    </w:p>
    <w:p w:rsidR="00D34E7A" w:rsidRDefault="00D34E7A" w:rsidP="00D34E7A">
      <w:pPr>
        <w:widowControl w:val="0"/>
        <w:autoSpaceDE w:val="0"/>
        <w:autoSpaceDN w:val="0"/>
        <w:adjustRightInd w:val="0"/>
        <w:spacing w:after="0" w:line="240" w:lineRule="auto"/>
      </w:pPr>
      <w:r>
        <w:t xml:space="preserve">Interference (EMI) issues in the converter and loads connected to it. This paper </w:t>
      </w:r>
      <w:r w:rsidR="001941ED">
        <w:t xml:space="preserve">investigate </w:t>
      </w:r>
      <w:r>
        <w:t>the trade-offs between losses and EMI issues of three-phase</w:t>
      </w:r>
      <w:r w:rsidR="001941ED">
        <w:t xml:space="preserve"> </w:t>
      </w:r>
      <w:r>
        <w:t>inverters used in future aircraft applications. Given the voltage</w:t>
      </w:r>
      <w:r w:rsidR="001941ED">
        <w:t xml:space="preserve"> </w:t>
      </w:r>
      <w:r>
        <w:t>DC bus of 540V, SiC MOSFETs are investigated and</w:t>
      </w:r>
      <w:r w:rsidR="001941ED">
        <w:t xml:space="preserve"> </w:t>
      </w:r>
      <w:r>
        <w:t>experimental results show the impact of these components on</w:t>
      </w:r>
      <w:r w:rsidR="001941ED">
        <w:t xml:space="preserve"> </w:t>
      </w:r>
      <w:r>
        <w:t xml:space="preserve">losses and EMI for different parameters. </w:t>
      </w:r>
    </w:p>
    <w:p w:rsidR="00A47586" w:rsidRDefault="00A47586" w:rsidP="00D34E7A">
      <w:pPr>
        <w:widowControl w:val="0"/>
        <w:autoSpaceDE w:val="0"/>
        <w:autoSpaceDN w:val="0"/>
        <w:adjustRightInd w:val="0"/>
        <w:spacing w:after="0" w:line="240" w:lineRule="auto"/>
      </w:pPr>
    </w:p>
    <w:p w:rsidR="00D51410" w:rsidRDefault="00A7666D" w:rsidP="00D51410">
      <w:pPr>
        <w:widowControl w:val="0"/>
        <w:autoSpaceDE w:val="0"/>
        <w:autoSpaceDN w:val="0"/>
        <w:adjustRightInd w:val="0"/>
        <w:spacing w:after="0" w:line="240" w:lineRule="auto"/>
      </w:pPr>
      <w:r>
        <w:fldChar w:fldCharType="begin" w:fldLock="1"/>
      </w:r>
      <w:r w:rsidR="00D51410">
        <w:instrText>ADDIN CSL_CITATION { "citationItems" : [ { "id" : "ITEM-1", "itemData" : { "DOI" : "10.1109/TIE.2017.2681968", "ISSN" : "02780046", "author" : [ { "dropping-particle" : "", "family" : "Han", "given" : "Di", "non-dropping-particle" : "", "parse-names" : false, "suffix" : "" }, { "dropping-particle" : "", "family" : "Li", "given" : "Silong", "non-dropping-particle" : "", "parse-names" : false, "suffix" : "" }, { "dropping-particle" : "", "family" : "Wu", "given" : "Yujiang", "non-dropping-particle" : "", "parse-names" : false, "suffix" : "" }, { "dropping-particle" : "", "family" : "Choi", "given" : "Wooyoung", "non-dropping-particle" : "", "parse-names" : false, "suffix" : "" }, { "dropping-particle" : "", "family" : "Sarlioglu", "given" : "Bulent", "non-dropping-particle" : "", "parse-names" : false, "suffix" : "" } ], "container-title" : "IEEE Transactions on Industrial Electronics", "id" : "ITEM-1", "issue" : "10", "issued" : { "date-parts" : [ [ "2017" ] ] }, "page" : "8353-8363", "title" : "Comparative Analysis on Conducted CM EMI Emission of Motor Drives: WBG Versus Si Devices", "type" : "article-journal", "volume" : "64" }, "uris" : [ "http://www.mendeley.com/documents/?uuid=dd322e23-b15f-499f-86d3-3d9650cf91be" ] } ], "mendeley" : { "formattedCitation" : "[4]", "plainTextFormattedCitation" : "[4]", "previouslyFormattedCitation" : "[4]" }, "properties" : {  }, "schema" : "https://github.com/citation-style-language/schema/raw/master/csl-citation.json" }</w:instrText>
      </w:r>
      <w:r>
        <w:fldChar w:fldCharType="separate"/>
      </w:r>
      <w:r w:rsidR="00D51410" w:rsidRPr="00D51410">
        <w:rPr>
          <w:noProof/>
        </w:rPr>
        <w:t>[4]</w:t>
      </w:r>
      <w:r>
        <w:fldChar w:fldCharType="end"/>
      </w:r>
      <w:r w:rsidR="00D51410">
        <w:t xml:space="preserve"> : Silicon carbide (SiC) MOSFETs and gallium nitride (GaN) high-electron mobility transistors are perceived as future replacements for Si IGBTs and MOSFETs in medium- and low-voltage drives due to their low conduction and switching losses. However, it is widely believed that the already significant conducted common-mode (CM) electromagnetic interference (EMI) emission of motor drives will</w:t>
      </w:r>
    </w:p>
    <w:p w:rsidR="00D51410" w:rsidRDefault="00D51410" w:rsidP="005A7787">
      <w:pPr>
        <w:widowControl w:val="0"/>
        <w:autoSpaceDE w:val="0"/>
        <w:autoSpaceDN w:val="0"/>
        <w:adjustRightInd w:val="0"/>
        <w:spacing w:after="0" w:line="240" w:lineRule="auto"/>
      </w:pPr>
      <w:r>
        <w:t>be further exacerbated by the high-speed switching operation of these new devices. Hence, this paper investigates and quantifies the increase in the conducted CM EMI emission of a pulse width modulation inverter-based motor drive when SiC and GaN devices are adopted</w:t>
      </w:r>
      <w:r w:rsidR="00A4261F">
        <w:t>.</w:t>
      </w:r>
      <w:r w:rsidR="005A7787">
        <w:t xml:space="preserve"> Through an analytical approach, the results reveal that the influence of dv/dt on the conducted CM emission is generally limited. On the other hand, the influence of switching frequency is more significant.</w:t>
      </w:r>
    </w:p>
    <w:p w:rsidR="007616A2" w:rsidRDefault="007616A2" w:rsidP="005A7787">
      <w:pPr>
        <w:widowControl w:val="0"/>
        <w:autoSpaceDE w:val="0"/>
        <w:autoSpaceDN w:val="0"/>
        <w:adjustRightInd w:val="0"/>
        <w:spacing w:after="0" w:line="240" w:lineRule="auto"/>
      </w:pPr>
    </w:p>
    <w:p w:rsidR="0014046B" w:rsidRDefault="00A7666D" w:rsidP="005A7787">
      <w:pPr>
        <w:widowControl w:val="0"/>
        <w:autoSpaceDE w:val="0"/>
        <w:autoSpaceDN w:val="0"/>
        <w:adjustRightInd w:val="0"/>
        <w:spacing w:after="0" w:line="240" w:lineRule="auto"/>
      </w:pPr>
      <w:r>
        <w:fldChar w:fldCharType="begin" w:fldLock="1"/>
      </w:r>
      <w:r w:rsidR="0014046B">
        <w:instrText>ADDIN CSL_CITATION { "citationItems" : [ { "id" : "ITEM-1", "itemData" : { "DOI" : "10.1109/IEMDC.2017.8002288", "ISBN" : "9781509042814", "ISSN" : "9781509042814", "abstract" : "This paper is an effort to put together all the potential applications of Wide Bandgap (WBG) devices in AC electric drives. Low inductance motors, high speed motors, and electric drives operating in a high temperature environment are the main application areas of WBG devices. Low voltage permanent magnet motors and slotless motors have a low inductance and require a stringent high-bandwidth current regulation strategy to obtain an acceptable current ripple. Silicon (Si) devices cannot be used in this case due to their limited switching frequency. MW-level high speed motors have devices operating at high voltage and current levels and a high fundamental frequency (600-1200 Hz) that cause very high switching losses in Si IGBT devices. SiC devices have enabled the use of power electronic converters for MW-level high speed motors. Integrated motor drives (IMDs) are also benefitted by WBG devices as they reduce the size of the power converter and allow operation at a high junction temperature. Therefore, the inverter can be mounted on the motor itself which can be a significant heat source due to motor losses. Cooling requirements in high temperature environment applications such as hybrid Electric Vehicle (EV), ground vehicles in combat zones, and power converters used in space technology like land rovers etc., are greatly reduced due to low losses and high junction temperatures. Operation at high frequencies and high temperatures reduces the size of electric drive significantly.", "author" : [ { "dropping-particle" : "", "family" : "Morya", "given" : "Ajay", "non-dropping-particle" : "", "parse-names" : false, "suffix" : "" }, { "dropping-particle" : "", "family" : "Moosavi", "given" : "Morteza", "non-dropping-particle" : "", "parse-names" : false, "suffix" : "" }, { "dropping-particle" : "", "family" : "Gardner", "given" : "Matthew C.", "non-dropping-particle" : "", "parse-names" : false, "suffix" : "" }, { "dropping-particle" : "", "family" : "Toliyat", "given" : "Hamid A.", "non-dropping-particle" : "", "parse-names" : false, "suffix" : "" } ], "container-title" : "2017 IEEE International Electric Machines and Drives Conference, IEMDC 2017", "id" : "ITEM-1", "issued" : { "date-parts" : [ [ "2017" ] ] }, "title" : "Applications of Wide Bandgap (WBG) devices in AC electric drives: A technology status review", "type" : "article-journal" }, "uris" : [ "http://www.mendeley.com/documents/?uuid=f94105e0-efe6-4d39-b59f-98f0c1772f75" ] } ], "mendeley" : { "formattedCitation" : "[5]", "plainTextFormattedCitation" : "[5]", "previouslyFormattedCitation" : "[5]" }, "properties" : {  }, "schema" : "https://github.com/citation-style-language/schema/raw/master/csl-citation.json" }</w:instrText>
      </w:r>
      <w:r>
        <w:fldChar w:fldCharType="separate"/>
      </w:r>
      <w:r w:rsidR="0014046B" w:rsidRPr="0014046B">
        <w:rPr>
          <w:noProof/>
        </w:rPr>
        <w:t>[5]</w:t>
      </w:r>
      <w:r>
        <w:fldChar w:fldCharType="end"/>
      </w:r>
      <w:r w:rsidR="0014046B">
        <w:t xml:space="preserve"> : This paper is an effort to put together all the potential applications of Wide Bandgap (WBG) devices in AC electric drives. Low inductance motors, high speed motors, and electric drives operating in a high temperature environment are the main application areas of WBG devices. Low voltage permanent magnet motors and slotless motors have a low inductance and require a stringent high-bandwidth current</w:t>
      </w:r>
      <w:r w:rsidR="00352FF1">
        <w:t xml:space="preserve"> </w:t>
      </w:r>
      <w:r w:rsidR="0014046B">
        <w:t>regulation strategy to obtain an acceptable current ripple. Silicon</w:t>
      </w:r>
      <w:r w:rsidR="00352FF1">
        <w:t xml:space="preserve"> </w:t>
      </w:r>
      <w:r w:rsidR="0014046B">
        <w:t>(Si) devices cannot be used in this case due to their limited</w:t>
      </w:r>
      <w:r w:rsidR="00352FF1">
        <w:t xml:space="preserve"> </w:t>
      </w:r>
      <w:r w:rsidR="0014046B">
        <w:t>switching frequency. MW-level high speed motors have devices</w:t>
      </w:r>
      <w:r w:rsidR="00352FF1">
        <w:t xml:space="preserve"> </w:t>
      </w:r>
      <w:r w:rsidR="0014046B">
        <w:t>operating at high voltage and current levels and a high</w:t>
      </w:r>
      <w:r w:rsidR="00352FF1">
        <w:t xml:space="preserve"> </w:t>
      </w:r>
      <w:r w:rsidR="0014046B">
        <w:t>fundamental frequency (600-1200 Hz) that cause very high</w:t>
      </w:r>
      <w:r w:rsidR="00352FF1">
        <w:t xml:space="preserve"> </w:t>
      </w:r>
      <w:r w:rsidR="0014046B">
        <w:t>switching losses in Si IGBT devices. SiC devices have enabled the</w:t>
      </w:r>
      <w:r w:rsidR="00352FF1">
        <w:t xml:space="preserve"> </w:t>
      </w:r>
      <w:r w:rsidR="0014046B">
        <w:t>use of power electronic converters for MW-level high speed</w:t>
      </w:r>
      <w:r w:rsidR="00352FF1">
        <w:t xml:space="preserve"> </w:t>
      </w:r>
      <w:r w:rsidR="0014046B">
        <w:t>motors. Integrated motor drives (IMDs) are also benefitted by</w:t>
      </w:r>
      <w:r w:rsidR="00352FF1">
        <w:t xml:space="preserve"> </w:t>
      </w:r>
      <w:r w:rsidR="0014046B">
        <w:t>WBG devices as they reduce the size of the power converter and</w:t>
      </w:r>
      <w:r w:rsidR="00352FF1">
        <w:t xml:space="preserve"> </w:t>
      </w:r>
      <w:r w:rsidR="0014046B">
        <w:t>allow operation at a high junction temperature. Therefore, the</w:t>
      </w:r>
      <w:r w:rsidR="00352FF1">
        <w:t xml:space="preserve"> </w:t>
      </w:r>
      <w:r w:rsidR="0014046B">
        <w:t>inverter can be mounted on the motor itself which can be a</w:t>
      </w:r>
      <w:r w:rsidR="00352FF1">
        <w:t xml:space="preserve"> </w:t>
      </w:r>
      <w:r w:rsidR="0014046B">
        <w:t>significant heat source due to motor losses. Cooling requirements</w:t>
      </w:r>
      <w:r w:rsidR="00352FF1">
        <w:t xml:space="preserve"> </w:t>
      </w:r>
      <w:r w:rsidR="0014046B">
        <w:t>in high temperature environment applications such as hybrid</w:t>
      </w:r>
      <w:r w:rsidR="00352FF1">
        <w:t xml:space="preserve"> </w:t>
      </w:r>
      <w:r w:rsidR="0014046B">
        <w:lastRenderedPageBreak/>
        <w:t>Electric Vehicle (EV), ground vehicles in combat zones, and</w:t>
      </w:r>
      <w:r w:rsidR="00352FF1">
        <w:t xml:space="preserve"> </w:t>
      </w:r>
      <w:r w:rsidR="0014046B">
        <w:t>power converters used in space technology like land rovers etc.,</w:t>
      </w:r>
      <w:r w:rsidR="00352FF1">
        <w:t xml:space="preserve"> </w:t>
      </w:r>
      <w:r w:rsidR="0014046B">
        <w:t>are greatly reduced due to low losses and high junction</w:t>
      </w:r>
      <w:r w:rsidR="00352FF1">
        <w:t xml:space="preserve"> </w:t>
      </w:r>
      <w:r w:rsidR="0014046B">
        <w:t>temperatures. Operation at high frequencies and high</w:t>
      </w:r>
      <w:r w:rsidR="00352FF1">
        <w:t xml:space="preserve"> </w:t>
      </w:r>
      <w:r w:rsidR="0014046B">
        <w:t>temperatures reduces the size of electric drive significantly.</w:t>
      </w:r>
      <w:r w:rsidR="00352FF1">
        <w:t xml:space="preserve"> </w:t>
      </w:r>
    </w:p>
    <w:p w:rsidR="00BA29ED" w:rsidRDefault="00BA29ED" w:rsidP="005A7787">
      <w:pPr>
        <w:widowControl w:val="0"/>
        <w:autoSpaceDE w:val="0"/>
        <w:autoSpaceDN w:val="0"/>
        <w:adjustRightInd w:val="0"/>
        <w:spacing w:after="0" w:line="240" w:lineRule="auto"/>
      </w:pPr>
    </w:p>
    <w:p w:rsidR="00352FF1" w:rsidRDefault="00A7666D" w:rsidP="001434B8">
      <w:pPr>
        <w:widowControl w:val="0"/>
        <w:autoSpaceDE w:val="0"/>
        <w:autoSpaceDN w:val="0"/>
        <w:adjustRightInd w:val="0"/>
        <w:spacing w:after="0" w:line="240" w:lineRule="auto"/>
      </w:pPr>
      <w:r>
        <w:fldChar w:fldCharType="begin" w:fldLock="1"/>
      </w:r>
      <w:r w:rsidR="00BA29ED">
        <w:instrText>ADDIN CSL_CITATION { "citationItems" : [ { "id" : "ITEM-1", "itemData" : { "ISBN" : "9781538632468", "author" : [ { "dropping-particle" : "", "family" : "Ding", "given" : "Shichuan", "non-dropping-particle" : "", "parse-names" : false, "suffix" : "" }, { "dropping-particle" : "", "family" : "Ding", "given" : "Min", "non-dropping-particle" : "", "parse-names" : false, "suffix" : "" }, { "dropping-particle" : "", "family" : "Hang", "given" : "Jun", "non-dropping-particle" : "", "parse-names" : false, "suffix" : "" }, { "dropping-particle" : "", "family" : "Wang", "given" : "Qunjing", "non-dropping-particle" : "", "parse-names" : false, "suffix" : "" }, { "dropping-particle" : "", "family" : "Zhang", "given" : "Peng", "non-dropping-particle" : "", "parse-names" : false, "suffix" : "" } ], "id" : "ITEM-1", "issued" : { "date-parts" : [ [ "2017" ] ] }, "page" : "2-6", "title" : "Loss Reduction of Permanent Magnet Synchronous Machines based on Decoupling Control Strategy", "type" : "article-journal" }, "uris" : [ "http://www.mendeley.com/documents/?uuid=bdb7b19a-f003-47da-86e1-dce514cddb00" ] } ], "mendeley" : { "formattedCitation" : "[6]", "plainTextFormattedCitation" : "[6]", "previouslyFormattedCitation" : "[6]" }, "properties" : {  }, "schema" : "https://github.com/citation-style-language/schema/raw/master/csl-citation.json" }</w:instrText>
      </w:r>
      <w:r>
        <w:fldChar w:fldCharType="separate"/>
      </w:r>
      <w:r w:rsidR="00BA29ED" w:rsidRPr="00BA29ED">
        <w:rPr>
          <w:noProof/>
        </w:rPr>
        <w:t>[6]</w:t>
      </w:r>
      <w:r>
        <w:fldChar w:fldCharType="end"/>
      </w:r>
      <w:r w:rsidR="00BA29ED">
        <w:t xml:space="preserve">: </w:t>
      </w:r>
      <w:r w:rsidR="001434B8">
        <w:t>Additional loss is produced when the speed of the PMSM drive system is changed with the common id=0 control strategy. Hence, in this paper, a method based on the decoupling control strategy is proposed to reduce loss of permanent magnet synchronous machines (PMSMs) in dynamic state. The new decoupling control strategy could reduce the additional loss compared with the traditional method by holding the value of id near zero. The simulation results validate the effectiveness of the proposed decoupling strategy.</w:t>
      </w:r>
      <w:r w:rsidR="0002798B">
        <w:t xml:space="preserve"> </w:t>
      </w:r>
    </w:p>
    <w:p w:rsidR="007E0B5F" w:rsidRDefault="007E0B5F" w:rsidP="001434B8">
      <w:pPr>
        <w:widowControl w:val="0"/>
        <w:autoSpaceDE w:val="0"/>
        <w:autoSpaceDN w:val="0"/>
        <w:adjustRightInd w:val="0"/>
        <w:spacing w:after="0" w:line="240" w:lineRule="auto"/>
      </w:pPr>
    </w:p>
    <w:p w:rsidR="007E0B5F" w:rsidRDefault="00A7666D" w:rsidP="007E0B5F">
      <w:pPr>
        <w:widowControl w:val="0"/>
        <w:autoSpaceDE w:val="0"/>
        <w:autoSpaceDN w:val="0"/>
        <w:adjustRightInd w:val="0"/>
        <w:spacing w:after="0" w:line="240" w:lineRule="auto"/>
      </w:pPr>
      <w:r>
        <w:fldChar w:fldCharType="begin" w:fldLock="1"/>
      </w:r>
      <w:r w:rsidR="007E0B5F">
        <w:instrText>ADDIN CSL_CITATION { "citationItems" : [ { "id" : "ITEM-1", "itemData" : { "ISBN" : "9781509023646", "author" : [ { "dropping-particle" : "", "family" : "Lautner", "given" : "Jennifer", "non-dropping-particle" : "", "parse-names" : false, "suffix" : "" }, { "dropping-particle" : "", "family" : "Piepenbreier", "given" : "Bernhard", "non-dropping-particle" : "", "parse-names" : false, "suffix" : "" } ], "id" : "ITEM-1", "issue" : "December", "issued" : { "date-parts" : [ [ "2017" ] ] }, "page" : "81-87", "title" : "Performance Comparison of Cascode GaN HEMT and Si MOSFET based Inverter for Motor Drive Applications", "type" : "article-journal" }, "uris" : [ "http://www.mendeley.com/documents/?uuid=e102b9ba-d323-45a7-8bd0-0f7d41356373" ] } ], "mendeley" : { "formattedCitation" : "[7]", "plainTextFormattedCitation" : "[7]", "previouslyFormattedCitation" : "[7]" }, "properties" : {  }, "schema" : "https://github.com/citation-style-language/schema/raw/master/csl-citation.json" }</w:instrText>
      </w:r>
      <w:r>
        <w:fldChar w:fldCharType="separate"/>
      </w:r>
      <w:r w:rsidR="007E0B5F" w:rsidRPr="007E0B5F">
        <w:rPr>
          <w:noProof/>
        </w:rPr>
        <w:t>[7]</w:t>
      </w:r>
      <w:r>
        <w:fldChar w:fldCharType="end"/>
      </w:r>
      <w:r w:rsidR="007E0B5F">
        <w:t>: This paper presents a performance comparison of a cascode GaN HEMT and a Si MOSFET rated at 600V which are used in a 1 kW three-phase inverter. The advantages and challenges of using GaN transistors in a motor drive application are discussed. Thermal simulations of a GaN and Si based inverter have been performed and experimental results of the switching performance and inverter efficiency using both device technologies are presented. The results show the high potential of GaN power devices in a motor drive application.</w:t>
      </w:r>
    </w:p>
    <w:p w:rsidR="0014046B" w:rsidRDefault="0014046B" w:rsidP="005A7787">
      <w:pPr>
        <w:widowControl w:val="0"/>
        <w:autoSpaceDE w:val="0"/>
        <w:autoSpaceDN w:val="0"/>
        <w:adjustRightInd w:val="0"/>
        <w:spacing w:after="0" w:line="240" w:lineRule="auto"/>
      </w:pPr>
    </w:p>
    <w:p w:rsidR="009736A1" w:rsidRDefault="00A7666D" w:rsidP="005A7787">
      <w:pPr>
        <w:widowControl w:val="0"/>
        <w:autoSpaceDE w:val="0"/>
        <w:autoSpaceDN w:val="0"/>
        <w:adjustRightInd w:val="0"/>
        <w:spacing w:after="0" w:line="240" w:lineRule="auto"/>
      </w:pPr>
      <w:r>
        <w:fldChar w:fldCharType="begin" w:fldLock="1"/>
      </w:r>
      <w:r w:rsidR="009736A1">
        <w:instrText>ADDIN CSL_CITATION { "citationItems" : [ { "id" : "ITEM-1", "itemData" : { "DOI" : "10.1109/ECCE.2015.7309878", "ISBN" : "9781467371506", "author" : [ { "dropping-particle" : "", "family" : "Chee", "given" : "Seung Jun", "non-dropping-particle" : "", "parse-names" : false, "suffix" : "" }, { "dropping-particle" : "", "family" : "Kim", "given" : "Jaesuk", "non-dropping-particle" : "", "parse-names" : false, "suffix" : "" }, { "dropping-particle" : "", "family" : "Sul", "given" : "Seung Ki", "non-dropping-particle" : "", "parse-names" : false, "suffix" : "" } ], "container-title" : "2015 IEEE Energy Conversion Congress and Exposition, ECCE 2015", "id" : "ITEM-1", "issued" : { "date-parts" : [ [ "2015" ] ] }, "page" : "1549-1555", "title" : "Dead-time compensation based on pole voltage measurement", "type" : "article-journal" }, "uris" : [ "http://www.mendeley.com/documents/?uuid=64732217-d51f-4d57-8237-902549275c8e" ] } ], "mendeley" : { "formattedCitation" : "[8]", "plainTextFormattedCitation" : "[8]", "previouslyFormattedCitation" : "[8]" }, "properties" : {  }, "schema" : "https://github.com/citation-style-language/schema/raw/master/csl-citation.json" }</w:instrText>
      </w:r>
      <w:r>
        <w:fldChar w:fldCharType="separate"/>
      </w:r>
      <w:r w:rsidR="009736A1" w:rsidRPr="009736A1">
        <w:rPr>
          <w:noProof/>
        </w:rPr>
        <w:t>[8]</w:t>
      </w:r>
      <w:r>
        <w:fldChar w:fldCharType="end"/>
      </w:r>
      <w:r w:rsidR="009736A1">
        <w:t xml:space="preserve"> : This paper presents a simple dead-time compensation method for a three phase PWM inverter based on the measured pole voltage using enhanced capture (eCAP) module usually embedded in a digital signal processor (DSP). The information of the inverter pole voltages can be employed to compensate the voltage difference between commanded voltage and actual output voltage of the PWM inverter. Because the method does not rely on any other information except for the measured switching instants of each phase of the inverter, it can be easily accommodated into the low cost drive system where accurate and instantaneous measurement of the phase current is not available. The difference can be added at the next sampling time of the switching period of the PWM and could be updated after one sampling period due to the digital sampling delay. These total two sampling periods delay would degrade the performance of the dead-time compensation. To enhance the performance, a PI regulator is employed to nullify the difference in controlled manner. The effectiveness of the proposed compensation methods has been verified through the experimental results. Through the proposed compensation method, the 5th and 7th harmonic currents are reduced by 85% and 70%, respectively. </w:t>
      </w:r>
    </w:p>
    <w:p w:rsidR="009736A1" w:rsidRDefault="009736A1" w:rsidP="005A7787">
      <w:pPr>
        <w:widowControl w:val="0"/>
        <w:autoSpaceDE w:val="0"/>
        <w:autoSpaceDN w:val="0"/>
        <w:adjustRightInd w:val="0"/>
        <w:spacing w:after="0" w:line="240" w:lineRule="auto"/>
      </w:pPr>
    </w:p>
    <w:p w:rsidR="009736A1" w:rsidRDefault="00A7666D" w:rsidP="00EC3419">
      <w:pPr>
        <w:widowControl w:val="0"/>
        <w:autoSpaceDE w:val="0"/>
        <w:autoSpaceDN w:val="0"/>
        <w:adjustRightInd w:val="0"/>
        <w:spacing w:after="0" w:line="240" w:lineRule="auto"/>
      </w:pPr>
      <w:r>
        <w:fldChar w:fldCharType="begin" w:fldLock="1"/>
      </w:r>
      <w:r w:rsidR="00EC3419">
        <w:instrText>ADDIN CSL_CITATION { "citationItems" : [ { "id" : "ITEM-1", "itemData" : { "ISBN" : "9783800741861", "author" : [ { "dropping-particle" : "", "family" : "Lautner", "given" : "Jennifer", "non-dropping-particle" : "", "parse-names" : false, "suffix" : "" }, { "dropping-particle" : "", "family" : "Piepenbreier", "given" : "Bernhard", "non-dropping-particle" : "", "parse-names" : false, "suffix" : "" } ], "id" : "ITEM-1", "issue" : "May", "issued" : { "date-parts" : [ [ "2016" ] ] }, "page" : "10-12", "title" : "High Efficiency Three-Phase-Inverter with 650 V GaN HEMTs", "type" : "article-journal" }, "uris" : [ "http://www.mendeley.com/documents/?uuid=e5769da1-4dbc-49f4-9647-f993e4634bcd" ] } ], "mendeley" : { "formattedCitation" : "[9]", "plainTextFormattedCitation" : "[9]", "previouslyFormattedCitation" : "[9]" }, "properties" : {  }, "schema" : "https://github.com/citation-style-language/schema/raw/master/csl-citation.json" }</w:instrText>
      </w:r>
      <w:r>
        <w:fldChar w:fldCharType="separate"/>
      </w:r>
      <w:r w:rsidR="00EC3419" w:rsidRPr="00EC3419">
        <w:rPr>
          <w:noProof/>
        </w:rPr>
        <w:t>[9]</w:t>
      </w:r>
      <w:r>
        <w:fldChar w:fldCharType="end"/>
      </w:r>
      <w:r w:rsidR="00EC3419">
        <w:t xml:space="preserve"> : GaN power devices offer great performance improvements compared to Si transistors. The lower conduction and switching losses of GaN transistors enable to build high efficiency power converters with high switching frequencies. An increase of the PWM frequency has many advantages in motor drive applications like reduced motor current ripple, lower motor losses and reduced filter size and cost. This paper presents the evaluation of a normally-off 650 V, 30 A GaN transistor in a motor drive application. The switching performance of the GaN HEMT is investigated by using a double pulse tester. Furthermore, design and experimental results of a high efficiency 1.5kW three-phase-inverter with sine-output filter and a PWM frequency of 100 kHz are shown. The GaN inverter with sine-output filter achieves 97% efficiency.</w:t>
      </w:r>
    </w:p>
    <w:p w:rsidR="009736A1" w:rsidRDefault="009736A1" w:rsidP="005A7787">
      <w:pPr>
        <w:widowControl w:val="0"/>
        <w:autoSpaceDE w:val="0"/>
        <w:autoSpaceDN w:val="0"/>
        <w:adjustRightInd w:val="0"/>
        <w:spacing w:after="0" w:line="240" w:lineRule="auto"/>
      </w:pPr>
    </w:p>
    <w:p w:rsidR="00520CF1" w:rsidRDefault="00A7666D" w:rsidP="005C2F33">
      <w:pPr>
        <w:widowControl w:val="0"/>
        <w:autoSpaceDE w:val="0"/>
        <w:autoSpaceDN w:val="0"/>
        <w:adjustRightInd w:val="0"/>
        <w:spacing w:after="0" w:line="240" w:lineRule="auto"/>
      </w:pPr>
      <w:r>
        <w:fldChar w:fldCharType="begin" w:fldLock="1"/>
      </w:r>
      <w:r w:rsidR="005C2F33">
        <w:instrText>ADDIN CSL_CITATION { "citationItems" : [ { "id" : "ITEM-1", "itemData" : { "ISBN" : "9781509015764", "author" : [ { "dropping-particle" : "", "family" : "Li", "given" : "He", "non-dropping-particle" : "", "parse-names" : false, "suffix" : "" }, { "dropping-particle" : "", "family" : "Li", "given" : "Xiao", "non-dropping-particle" : "", "parse-names" : false, "suffix" : "" }, { "dropping-particle" : "", "family" : "Zhang", "given" : "Zhengda", "non-dropping-particle" : "", "parse-names" : false, "suffix" : "" }, { "dropping-particle" : "", "family" : "Yao", "given" : "Chengcheng", "non-dropping-particle" : "", "parse-names" : false, "suffix" : "" }, { "dropping-particle" : "", "family" : "Wang", "given" : "Jin", "non-dropping-particle" : "", "parse-names" : false, "suffix" : "" } ], "id" : "ITEM-1", "issued" : { "date-parts" : [ [ "2016" ] ] }, "page" : "23-29", "title" : "Design Consideration of High Power GaN Inverter", "type" : "article-journal" }, "uris" : [ "http://www.mendeley.com/documents/?uuid=5ba833d1-8918-445a-9798-61c195ec6693" ] } ], "mendeley" : { "formattedCitation" : "[10]", "plainTextFormattedCitation" : "[10]", "previouslyFormattedCitation" : "[10]" }, "properties" : {  }, "schema" : "https://github.com/citation-style-language/schema/raw/master/csl-citation.json" }</w:instrText>
      </w:r>
      <w:r>
        <w:fldChar w:fldCharType="separate"/>
      </w:r>
      <w:r w:rsidR="005C2F33" w:rsidRPr="005C2F33">
        <w:rPr>
          <w:noProof/>
        </w:rPr>
        <w:t>[10]</w:t>
      </w:r>
      <w:r>
        <w:fldChar w:fldCharType="end"/>
      </w:r>
      <w:r w:rsidR="005C2F33">
        <w:t xml:space="preserve"> : With the rapid development of wide bandgap power transistor technology, the latest gallium-nitride based power transistors are able to be used as the main switches in the high power (≥10 kW) conversion systems. In order to achieve the desired high efficiency and higher power density successfully, the entire GaN based power conversion system needs to take multiple considerations into the design stage. In this paper, a three-phase inverter is used as the example to explain those considerations in detail, including the critical component selection, the system physical layout, the </w:t>
      </w:r>
      <w:r w:rsidR="005C2F33">
        <w:lastRenderedPageBreak/>
        <w:t xml:space="preserve">cooling system design, the protection functions design and the EMI control. Based on the proposed design methodology, a 10 kW GaN-based three phase inverter is developed with 98.8% peak efficiency with 0.7 liter box volume. </w:t>
      </w:r>
    </w:p>
    <w:p w:rsidR="005C2F33" w:rsidRDefault="005C2F33" w:rsidP="005C2F33">
      <w:pPr>
        <w:widowControl w:val="0"/>
        <w:autoSpaceDE w:val="0"/>
        <w:autoSpaceDN w:val="0"/>
        <w:adjustRightInd w:val="0"/>
        <w:spacing w:after="0" w:line="240" w:lineRule="auto"/>
      </w:pPr>
    </w:p>
    <w:p w:rsidR="005C2F33" w:rsidRDefault="00A7666D" w:rsidP="00297B08">
      <w:pPr>
        <w:widowControl w:val="0"/>
        <w:autoSpaceDE w:val="0"/>
        <w:autoSpaceDN w:val="0"/>
        <w:adjustRightInd w:val="0"/>
        <w:spacing w:after="0" w:line="240" w:lineRule="auto"/>
      </w:pPr>
      <w:r>
        <w:fldChar w:fldCharType="begin" w:fldLock="1"/>
      </w:r>
      <w:r w:rsidR="00297B08">
        <w:instrText>ADDIN CSL_CITATION { "citationItems" : [ { "id" : "ITEM-1", "itemData" : { "DOI" : "10.1109/APEC.2017.7930750", "ISBN" : "9781509053667", "author" : [ { "dropping-particle" : "", "family" : "Lee", "given" : "Kahyun", "non-dropping-particle" : "", "parse-names" : false, "suffix" : "" }, { "dropping-particle" : "", "family" : "Ha", "given" : "Jung Ik", "non-dropping-particle" : "", "parse-names" : false, "suffix" : "" } ], "container-title" : "Conference Proceedings - IEEE Applied Power Electronics Conference and Exposition - APEC", "id" : "ITEM-1", "issued" : { "date-parts" : [ [ "2017" ] ] }, "page" : "563-569", "title" : "Dynamic decoupling control method for PMSM drive with cross-coupling inductances", "type" : "article-journal" }, "uris" : [ "http://www.mendeley.com/documents/?uuid=b7bc8ccf-6975-4cf4-bf46-5c5da5b679d4" ] } ], "mendeley" : { "formattedCitation" : "[11]", "plainTextFormattedCitation" : "[11]", "previouslyFormattedCitation" : "[11]" }, "properties" : {  }, "schema" : "https://github.com/citation-style-language/schema/raw/master/csl-citation.json" }</w:instrText>
      </w:r>
      <w:r>
        <w:fldChar w:fldCharType="separate"/>
      </w:r>
      <w:r w:rsidR="00297B08" w:rsidRPr="00297B08">
        <w:rPr>
          <w:noProof/>
        </w:rPr>
        <w:t>[11]</w:t>
      </w:r>
      <w:r>
        <w:fldChar w:fldCharType="end"/>
      </w:r>
      <w:r w:rsidR="00297B08">
        <w:t xml:space="preserve"> This paper proposes a decoupling control method for high-performance drive of permanent magnet synchronous motors (PMSMs). The conventional decoupling schemes proposed for removing coupling effects on d-q current regulation have the limited performance because the cross-coupling inductances caused by asymmetric structure and saturation are not considered. Those inductances may degrade the decoupling performance and even make the current control unstable by inducing the additional coupling voltages. Therefore, in this paper, a new voltage model including the cross-coupling inductances is developed and the compensation voltages for decoupling based on the model are calculated. The performance of the proposed decoupling method is verified by experimental results.</w:t>
      </w:r>
    </w:p>
    <w:p w:rsidR="005C2F33" w:rsidRDefault="005C2F33" w:rsidP="005C2F33">
      <w:pPr>
        <w:widowControl w:val="0"/>
        <w:autoSpaceDE w:val="0"/>
        <w:autoSpaceDN w:val="0"/>
        <w:adjustRightInd w:val="0"/>
        <w:spacing w:after="0" w:line="240" w:lineRule="auto"/>
      </w:pPr>
    </w:p>
    <w:p w:rsidR="005C2F33" w:rsidRDefault="00A7666D" w:rsidP="009B5C0D">
      <w:pPr>
        <w:widowControl w:val="0"/>
        <w:autoSpaceDE w:val="0"/>
        <w:autoSpaceDN w:val="0"/>
        <w:adjustRightInd w:val="0"/>
        <w:spacing w:after="0" w:line="240" w:lineRule="auto"/>
      </w:pPr>
      <w:r>
        <w:fldChar w:fldCharType="begin" w:fldLock="1"/>
      </w:r>
      <w:r w:rsidR="009B5C0D">
        <w:instrText>ADDIN CSL_CITATION { "citationItems" : [ { "id" : "ITEM-1", "itemData" : { "DOI" : "10.1109/IFEEC.2017.7992417", "ISBN" : "9781509051571", "author" : [ { "dropping-particle" : "", "family" : "Ho", "given" : "Min Hsien", "non-dropping-particle" : "", "parse-names" : false, "suffix" : "" }, { "dropping-particle" : "", "family" : "Lai", "given" : "Yen Shin", "non-dropping-particle" : "", "parse-names" : false, "suffix" : "" } ], "container-title" : "2017 IEEE 3rd International Future Energy Electronics Conference and ECCE Asia, IFEEC - ECCE Asia 2017", "id" : "ITEM-1", "issued" : { "date-parts" : [ [ "2017" ] ] }, "page" : "52-56", "title" : "Controller design of servo drives for bandwidth improvement", "type" : "article-journal" }, "uris" : [ "http://www.mendeley.com/documents/?uuid=405375ac-a9b6-43d2-b83e-a183192b323d" ] } ], "mendeley" : { "formattedCitation" : "[12]", "plainTextFormattedCitation" : "[12]", "previouslyFormattedCitation" : "[12]" }, "properties" : {  }, "schema" : "https://github.com/citation-style-language/schema/raw/master/csl-citation.json" }</w:instrText>
      </w:r>
      <w:r>
        <w:fldChar w:fldCharType="separate"/>
      </w:r>
      <w:r w:rsidR="009B5C0D" w:rsidRPr="009B5C0D">
        <w:rPr>
          <w:noProof/>
        </w:rPr>
        <w:t>[12]</w:t>
      </w:r>
      <w:r>
        <w:fldChar w:fldCharType="end"/>
      </w:r>
      <w:r w:rsidR="009B5C0D">
        <w:t xml:space="preserve"> : The controller design of servo drives for bandwidth improvement will presented in this paper. The delay issues caused by calculation, filter and PWM generation, etc. are addressed. The controllers of current loop, speed loop and position loop are designed considering the delay and phase margin. Experimental results show the bandwidth for current, speed and position loops of servo drives are significantly improved as compared to those using conventional methods. For the servo drives with switching frequency of 20 kHz, as compared to traditional design method, the achievable control bandwidth for the presented method of position control loop is improved from 20 Hz to 116 Hz.</w:t>
      </w:r>
    </w:p>
    <w:p w:rsidR="00FD22C0" w:rsidRDefault="00FD22C0" w:rsidP="009B5C0D">
      <w:pPr>
        <w:widowControl w:val="0"/>
        <w:autoSpaceDE w:val="0"/>
        <w:autoSpaceDN w:val="0"/>
        <w:adjustRightInd w:val="0"/>
        <w:spacing w:after="0" w:line="240" w:lineRule="auto"/>
      </w:pPr>
    </w:p>
    <w:p w:rsidR="00FD22C0" w:rsidRDefault="00A7666D" w:rsidP="00483ADD">
      <w:pPr>
        <w:widowControl w:val="0"/>
        <w:autoSpaceDE w:val="0"/>
        <w:autoSpaceDN w:val="0"/>
        <w:adjustRightInd w:val="0"/>
        <w:spacing w:after="0" w:line="240" w:lineRule="auto"/>
      </w:pPr>
      <w:r>
        <w:fldChar w:fldCharType="begin" w:fldLock="1"/>
      </w:r>
      <w:r w:rsidR="00483ADD">
        <w:instrText>ADDIN CSL_CITATION { "citationItems" : [ { "id" : "ITEM-1", "itemData" : { "ISBN" : "9789075815269", "author" : [ { "dropping-particle" : "", "family" : "Stubenrauch", "given" : "Franz", "non-dropping-particle" : "", "parse-names" : false, "suffix" : "" }, { "dropping-particle" : "", "family" : "Wittmann", "given" : "Josef", "non-dropping-particle" : "", "parse-names" : false, "suffix" : "" }, { "dropping-particle" : "", "family" : "Kiermayer", "given" : "Alexander", "non-dropping-particle" : "", "parse-names" : false, "suffix" : "" }, { "dropping-particle" : "", "family" : "Seliger", "given" : "Norbert", "non-dropping-particle" : "", "parse-names" : false, "suffix" : "" }, { "dropping-particle" : "", "family" : "Hagl", "given" : "Rainer", "non-dropping-particle" : "", "parse-names" : false, "suffix" : "" }, { "dropping-particle" : "", "family" : "Programmable", "given" : "Field", "non-dropping-particle" : "", "parse-names" : false, "suffix" : "" }, { "dropping-particle" : "", "family" : "Array", "given" : "Gate", "non-dropping-particle" : "", "parse-names" : false, "suffix" : "" }, { "dropping-particle" : "", "family" : "Gallium", "given" : "Fpga", "non-dropping-particle" : "", "parse-names" : false, "suffix" : "" }, { "dropping-particle" : "", "family" : "Gan", "given" : "Nitride", "non-dropping-particle" : "", "parse-names" : false, "suffix" : "" } ], "id" : "ITEM-1", "issued" : { "date-parts" : [ [ "0" ] ] }, "page" : "1-10", "title" : "FPGA-based High Dynamic Servo Drive Control with a 200 kHz Gallium Nitride Inverter Keywords Inverter with sine wave filter", "type" : "article-journal" }, "uris" : [ "http://www.mendeley.com/documents/?uuid=d24035a2-2168-45b1-b6af-8bb2e404bab3" ] } ], "mendeley" : { "formattedCitation" : "[13]", "plainTextFormattedCitation" : "[13]", "previouslyFormattedCitation" : "[13]" }, "properties" : {  }, "schema" : "https://github.com/citation-style-language/schema/raw/master/csl-citation.json" }</w:instrText>
      </w:r>
      <w:r>
        <w:fldChar w:fldCharType="separate"/>
      </w:r>
      <w:r w:rsidR="00483ADD" w:rsidRPr="00483ADD">
        <w:rPr>
          <w:noProof/>
        </w:rPr>
        <w:t>[13]</w:t>
      </w:r>
      <w:r>
        <w:fldChar w:fldCharType="end"/>
      </w:r>
      <w:r w:rsidR="00483ADD">
        <w:t xml:space="preserve"> : Increased productivity in industrial processes can be achieved by dynamic and accurate positioning of servo drives. Therefore, improvement of servo drive dynamics using latest technologies in the key components such as inverter, control system and position measuring device are investigated. Using Gallium Nitride (GaN) or Silicon Carbide (SiC) semiconductors for motor inverters enables energy efficient operation up to pulse width modulation (PWM) frequencies of</w:t>
      </w:r>
      <w:r w:rsidR="00483ADD">
        <w:rPr>
          <w:rFonts w:ascii="Calibri" w:hAnsi="Calibri" w:cs="Calibri"/>
        </w:rPr>
        <w:t xml:space="preserve"> 500kHz</w:t>
      </w:r>
      <w:r w:rsidR="00483ADD">
        <w:t xml:space="preserve">. This allows motor filters with small component sizes. As a result, high motor efficiency, low torque ripple, high control bandwidth and almost ideal sinusoidal output voltages are achieved. Experiments on a 200kHz Gallium Nitride inverter with sine wave motor filter show a current control loop bandwidth of </w:t>
      </w:r>
      <w:r w:rsidR="00483ADD">
        <w:rPr>
          <w:rFonts w:ascii="Calibri" w:hAnsi="Calibri" w:cs="Calibri"/>
        </w:rPr>
        <w:t xml:space="preserve">3.2kHz </w:t>
      </w:r>
      <w:r w:rsidR="00483ADD">
        <w:t xml:space="preserve">and almost ideal sinusoidal phase voltages. The achieved bandwidths of the speed and position control loops are </w:t>
      </w:r>
      <w:r w:rsidR="00483ADD">
        <w:rPr>
          <w:rFonts w:ascii="Calibri" w:hAnsi="Calibri" w:cs="Calibri"/>
        </w:rPr>
        <w:t xml:space="preserve">318 Hz </w:t>
      </w:r>
      <w:r w:rsidR="00483ADD">
        <w:t xml:space="preserve">and </w:t>
      </w:r>
      <w:r w:rsidR="00483ADD">
        <w:rPr>
          <w:rFonts w:ascii="Calibri" w:hAnsi="Calibri" w:cs="Calibri"/>
        </w:rPr>
        <w:t>106Hz,</w:t>
      </w:r>
      <w:r w:rsidR="00483ADD">
        <w:t xml:space="preserve"> respectively.</w:t>
      </w:r>
    </w:p>
    <w:p w:rsidR="00483ADD" w:rsidRDefault="00483ADD" w:rsidP="009B5C0D">
      <w:pPr>
        <w:widowControl w:val="0"/>
        <w:autoSpaceDE w:val="0"/>
        <w:autoSpaceDN w:val="0"/>
        <w:adjustRightInd w:val="0"/>
        <w:spacing w:after="0" w:line="240" w:lineRule="auto"/>
      </w:pPr>
    </w:p>
    <w:p w:rsidR="00483ADD" w:rsidRDefault="00A7666D" w:rsidP="009B5C0D">
      <w:pPr>
        <w:widowControl w:val="0"/>
        <w:autoSpaceDE w:val="0"/>
        <w:autoSpaceDN w:val="0"/>
        <w:adjustRightInd w:val="0"/>
        <w:spacing w:after="0" w:line="240" w:lineRule="auto"/>
      </w:pPr>
      <w:r>
        <w:fldChar w:fldCharType="begin" w:fldLock="1"/>
      </w:r>
      <w:r w:rsidR="004D16C5">
        <w:instrText>ADDIN CSL_CITATION { "citationItems" : [ { "id" : "ITEM-1", "itemData" : { "ISBN" : "9781509007370", "author" : [ { "dropping-particle" : "", "family" : "Li", "given" : "He", "non-dropping-particle" : "", "parse-names" : false, "suffix" : "" }, { "dropping-particle" : "", "family" : "Zhang", "given" : "Xuan", "non-dropping-particle" : "", "parse-names" : false, "suffix" : "" }, { "dropping-particle" : "", "family" : "Zhang", "given" : "Zhengda", "non-dropping-particle" : "", "parse-names" : false, "suffix" : "" } ], "container-title" : "Energy Conversion Congress and Exposition (ECCE)", "id" : "ITEM-1", "issued" : { "date-parts" : [ [ "2016" ] ] }, "title" : "Design of a 10 kW GaN-Based High Power Density Three-Phase Inverter", "type" : "article-journal" }, "uris" : [ "http://www.mendeley.com/documents/?uuid=b1cac8a0-1eff-43d8-beaa-46a1f56d9fd1" ] } ], "mendeley" : { "formattedCitation" : "[14]", "plainTextFormattedCitation" : "[14]", "previouslyFormattedCitation" : "[14]" }, "properties" : {  }, "schema" : "https://github.com/citation-style-language/schema/raw/master/csl-citation.json" }</w:instrText>
      </w:r>
      <w:r>
        <w:fldChar w:fldCharType="separate"/>
      </w:r>
      <w:r w:rsidR="004D16C5" w:rsidRPr="004D16C5">
        <w:rPr>
          <w:noProof/>
        </w:rPr>
        <w:t>[14]</w:t>
      </w:r>
      <w:r>
        <w:fldChar w:fldCharType="end"/>
      </w:r>
      <w:r w:rsidR="004D16C5">
        <w:t xml:space="preserve"> : </w:t>
      </w:r>
      <w:r w:rsidR="004D16C5" w:rsidRPr="004D16C5">
        <w:t>The medium power rating two-level three phase voltage source inverter is among the most popular power conversion systems. The typical switching frequency of the commercial medium power rating inverter, however, is limited to tens of kHz. By increasing the switching frequency and using emerging gallium-nitride devices, the size of the overall system can be greatly reduced. This paper begins by reviewing all commercially available GaN power transistors and their package technologies. The GS66516T device from GaN Systems is selected due to its suitable ratings and superior package performance. Then, a half-bridge structure is designed for this device to achieve low parasitic inductance and strong cooling capability at the same time. The dynamic characterization results of this 650V/60A Enhancement-mode GaN transistor are extracted with the proposed half-bridge structure. A gate drive circuit with comprehensive protection function is integrated. Based on the proposed phase-leg structure, a 10 kW three phase inverter prototype is built and the experimental waveform is shown at the end.</w:t>
      </w:r>
    </w:p>
    <w:p w:rsidR="00FD22C0" w:rsidRDefault="00FD22C0" w:rsidP="009B5C0D">
      <w:pPr>
        <w:widowControl w:val="0"/>
        <w:autoSpaceDE w:val="0"/>
        <w:autoSpaceDN w:val="0"/>
        <w:adjustRightInd w:val="0"/>
        <w:spacing w:after="0" w:line="240" w:lineRule="auto"/>
      </w:pPr>
    </w:p>
    <w:p w:rsidR="0083407D" w:rsidRDefault="00A7666D">
      <w:r>
        <w:fldChar w:fldCharType="begin" w:fldLock="1"/>
      </w:r>
      <w:r w:rsidR="008B5BBD">
        <w:instrText>ADDIN CSL_CITATION { "citationItems" : [ { "id" : "ITEM-1", "itemData" : { "author" : [ { "dropping-particle" : "", "family" : "Wang", "given" : "Yuanlin", "non-dropping-particle" : "", "parse-names" : false, "suffix" : "" }, { "dropping-particle" : "", "family" : "Member", "given" : "Student", "non-dropping-particle" : "", "parse-names" : false, "suffix" : "" }, { "dropping-particle" : "", "family" : "Xie", "given" : "Wei", "non-dropping-particle" : "", "parse-names" : false, "suffix" : "" }, { "dropping-particle" : "", "family" : "Wang", "given" : "Xiaocan", "non-dropping-particle" : "", "parse-names" : false, "suffix" : "" } ], "id" : "ITEM-1", "issue" : "1", "issued" : { "date-parts" : [ [ "2018" ] ] }, "page" : "59-66", "title" : "Strategy for Voltage Source Inverters", "type" : "article-journal", "volume" : "65" }, "uris" : [ "http://www.mendeley.com/documents/?uuid=01173129-a8d6-414b-a4fa-063c7a4dd04a" ] } ], "mendeley" : { "formattedCitation" : "[15]", "plainTextFormattedCitation" : "[15]", "previouslyFormattedCitation" : "[15]" }, "properties" : {  }, "schema" : "https://github.com/citation-style-language/schema/raw/master/csl-citation.json" }</w:instrText>
      </w:r>
      <w:r>
        <w:fldChar w:fldCharType="separate"/>
      </w:r>
      <w:r w:rsidR="008B5BBD" w:rsidRPr="008B5BBD">
        <w:rPr>
          <w:noProof/>
        </w:rPr>
        <w:t>[15]</w:t>
      </w:r>
      <w:r>
        <w:fldChar w:fldCharType="end"/>
      </w:r>
      <w:r w:rsidR="008B5BBD">
        <w:t xml:space="preserve"> : </w:t>
      </w:r>
      <w:r w:rsidR="008B5BBD" w:rsidRPr="008B5BBD">
        <w:t>To achieve precise voltage value for modern model-based motor contr</w:t>
      </w:r>
      <w:r w:rsidR="006D72B7">
        <w:t>ol strategies, an accurate volt</w:t>
      </w:r>
      <w:r w:rsidR="008B5BBD" w:rsidRPr="008B5BBD">
        <w:t xml:space="preserve">age distortion compensation method for voltage source inverters is proposed in this paper. The </w:t>
      </w:r>
      <w:r w:rsidR="008B5BBD" w:rsidRPr="008B5BBD">
        <w:lastRenderedPageBreak/>
        <w:t>voltage distortion principles of a mosfet-based inverter and an IGBT-based inverter are analyzed and compared. A graphical solution of compensating voltage error is proposed, all the voltage distortion factors are considered. A current observer is designed to overcome time delay, achieve precise current in each switching period for compensation. The proposed method is of high precision, intuitive, and easy to imple- ment. The effectiveness of the proposed method is verified by</w:t>
      </w:r>
      <w:r w:rsidR="008B5BBD">
        <w:t xml:space="preserve"> </w:t>
      </w:r>
      <w:r w:rsidR="008B5BBD" w:rsidRPr="008B5BBD">
        <w:t>experiments.</w:t>
      </w:r>
    </w:p>
    <w:p w:rsidR="00660151" w:rsidRDefault="00A7666D">
      <w:r>
        <w:fldChar w:fldCharType="begin" w:fldLock="1"/>
      </w:r>
      <w:r w:rsidR="0083407D">
        <w:instrText>ADDIN CSL_CITATION { "citationItems" : [ { "id" : "ITEM-1", "itemData" : { "DOI" : "10.1109/TPEL.2017.2717859", "ISSN" : "08858993", "author" : [ { "dropping-particle" : "", "family" : "Wang", "given" : "Dafang", "non-dropping-particle" : "", "parse-names" : false, "suffix" : "" }, { "dropping-particle" : "", "family" : "Zhang", "given" : "Peng", "non-dropping-particle" : "", "parse-names" : false, "suffix" : "" }, { "dropping-particle" : "", "family" : "Jin", "given" : "Yi", "non-dropping-particle" : "", "parse-names" : false, "suffix" : "" }, { "dropping-particle" : "", "family" : "Wang", "given" : "Miaoran", "non-dropping-particle" : "", "parse-names" : false, "suffix" : "" }, { "dropping-particle" : "", "family" : "Liu", "given" : "Gang", "non-dropping-particle" : "", "parse-names" : false, "suffix" : "" }, { "dropping-particle" : "", "family" : "Wang", "given" : "Mingyu", "non-dropping-particle" : "", "parse-names" : false, "suffix" : "" } ], "container-title" : "IEEE Transactions on Power Electronics", "id" : "ITEM-1", "issue" : "5", "issued" : { "date-parts" : [ [ "2017" ] ] }, "page" : "4261-4273", "title" : "Influences on Output Distortion in Voltage Source Inverter Caused by Power Devices&amp;#x2019; Parasitic Capacitance", "type" : "article-journal", "volume" : "33" }, "uris" : [ "http://www.mendeley.com/documents/?uuid=b1cc02d4-8e7e-47d2-807e-69fc8d154c7c" ] } ], "mendeley" : { "formattedCitation" : "[16]", "plainTextFormattedCitation" : "[16]", "previouslyFormattedCitation" : "[16]" }, "properties" : {  }, "schema" : "https://github.com/citation-style-language/schema/raw/master/csl-citation.json" }</w:instrText>
      </w:r>
      <w:r>
        <w:fldChar w:fldCharType="separate"/>
      </w:r>
      <w:r w:rsidR="0083407D" w:rsidRPr="0083407D">
        <w:rPr>
          <w:noProof/>
        </w:rPr>
        <w:t>[16]</w:t>
      </w:r>
      <w:r>
        <w:fldChar w:fldCharType="end"/>
      </w:r>
      <w:r w:rsidR="0083407D">
        <w:t xml:space="preserve"> : </w:t>
      </w:r>
      <w:r w:rsidR="003209B7" w:rsidRPr="003209B7">
        <w:t>Insertion of dead time in space vector pulse width modulation (SVPWM) causes phase voltage and current distor- tion or even zero-current clamping phenomenon, degrading the control performance of ac induction motor. In addition, analysis of distortion becomes more complicated due to the existence of parasitic capacitance in power switching device of voltage source inverter (VSI). This paper tries to make clear that how the para- sitic capacitance influences VSI’s output independently. First, an equivalent circuit of VSI containing parasitic capacitance is con- structed. On that basis, mathematical expression of phase voltage distortion is derived fromKirchhoff’s voltage law, Kirchhoff’s cur- rent law, and charge and discharge characteristics of capacitance. Moreover, through the division of multiple zero-crossing regions in one phase current period, the difficulty of obtaining specific phase voltage error expressions is overcome. Second, to figure out the effect of parasitic capacitance, it is theoretically discussed in detail that howparasitic capacitances of different values affect phase volt- age, current distortion, and zero-current clamping phenomenon. At last, simulations and experiments are carried out in which VSI with different parasitic capacitances is constructed by paralleling additional capacitors and with phase voltage feedback methods, the theoretical analysis can be verified</w:t>
      </w:r>
      <w:r w:rsidR="003209B7">
        <w:t>.</w:t>
      </w:r>
    </w:p>
    <w:p w:rsidR="00822A65" w:rsidRDefault="00A7666D" w:rsidP="00660151">
      <w:r>
        <w:fldChar w:fldCharType="begin" w:fldLock="1"/>
      </w:r>
      <w:r w:rsidR="00660151">
        <w:instrText>ADDIN CSL_CITATION { "citationItems" : [ { "id" : "ITEM-1", "itemData" : { "ISBN" : "9781509012107", "author" : [ { "dropping-particle" : "", "family" : "Yang", "given" : "Kaixuan", "non-dropping-particle" : "", "parse-names" : false, "suffix" : "" }, { "dropping-particle" : "", "family" : "Yang", "given" : "Ming", "non-dropping-particle" : "", "parse-names" : false, "suffix" : "" }, { "dropping-particle" : "", "family" : "Lang", "given" : "Zhi", "non-dropping-particle" : "", "parse-names" : false, "suffix" : "" }, { "dropping-particle" : "", "family" : "Xu", "given" : "Dianguo", "non-dropping-particle" : "", "parse-names" : false, "suffix" : "" } ], "id" : "ITEM-1", "issue" : "I", "issued" : { "date-parts" : [ [ "2016" ] ] }, "page" : "1-5", "title" : "An Adaptive Dead-time Compensation Method based on Predictive Current Control", "type" : "article-journal", "volume" : "1" }, "uris" : [ "http://www.mendeley.com/documents/?uuid=b1ae6296-a50c-4dac-a7ee-60d7b9d879c6" ] } ], "mendeley" : { "formattedCitation" : "[17]", "plainTextFormattedCitation" : "[17]", "previouslyFormattedCitation" : "[17]" }, "properties" : {  }, "schema" : "https://github.com/citation-style-language/schema/raw/master/csl-citation.json" }</w:instrText>
      </w:r>
      <w:r>
        <w:fldChar w:fldCharType="separate"/>
      </w:r>
      <w:r w:rsidR="00660151" w:rsidRPr="00660151">
        <w:rPr>
          <w:noProof/>
        </w:rPr>
        <w:t>[17]</w:t>
      </w:r>
      <w:r>
        <w:fldChar w:fldCharType="end"/>
      </w:r>
      <w:r w:rsidR="00660151">
        <w:t xml:space="preserve"> :  An adaptive dead-time compensation method is proposed on the basis of PWM predictive control in this paper. In order to eliminate the influence of dead-time, the dead-time error voltages in the d-q frame are acquired by reference current and feedback current as well as parameters of the motor. Then the dead-time error voltages are added to the predictive reference voltages. The proposed method is simple and with no requirement for the current polarity. Simulation and experimental results prove that the proposed method is effective in restraining the phase current harmonics. What’s more, it’s adaptive even under the variation of motor speed.</w:t>
      </w:r>
    </w:p>
    <w:p w:rsidR="00822A65" w:rsidRDefault="00A7666D" w:rsidP="00660151">
      <w:r>
        <w:fldChar w:fldCharType="begin" w:fldLock="1"/>
      </w:r>
      <w:r w:rsidR="00822A65">
        <w:instrText>ADDIN CSL_CITATION { "citationItems" : [ { "id" : "ITEM-1", "itemData" : { "DOI" : "10.1109/ISIE.2017.8001259", "ISBN" : "9781509014125", "author" : [ { "dropping-particle" : "", "family" : "Abronzini", "given" : "U.", "non-dropping-particle" : "", "parse-names" : false, "suffix" : "" }, { "dropping-particle" : "", "family" : "Attaianese", "given" : "C.", "non-dropping-particle" : "", "parse-names" : false, "suffix" : "" }, { "dropping-particle" : "", "family" : "D'Arpino", "given" : "M.", "non-dropping-particle" : "", "parse-names" : false, "suffix" : "" }, { "dropping-particle" : "", "family" : "Monaco", "given" : "M.", "non-dropping-particle" : "Di", "parse-names" : false, "suffix" : "" }, { "dropping-particle" : "", "family" : "Nardi", "given" : "V.", "non-dropping-particle" : "", "parse-names" : false, "suffix" : "" }, { "dropping-particle" : "", "family" : "Tomasso", "given" : "G.", "non-dropping-particle" : "", "parse-names" : false, "suffix" : "" } ], "container-title" : "IEEE International Symposium on Industrial Electronics", "id" : "ITEM-1", "issued" : { "date-parts" : [ [ "2017" ] ] }, "page" : "271-276", "title" : "Dead time and nonlinearities compensation for VSI feeding AC drives", "type" : "article-journal" }, "uris" : [ "http://www.mendeley.com/documents/?uuid=4ef600ef-1822-4143-b307-2691210c8087" ] } ], "mendeley" : { "formattedCitation" : "[18]", "plainTextFormattedCitation" : "[18]", "previouslyFormattedCitation" : "[18]" }, "properties" : {  }, "schema" : "https://github.com/citation-style-language/schema/raw/master/csl-citation.json" }</w:instrText>
      </w:r>
      <w:r>
        <w:fldChar w:fldCharType="separate"/>
      </w:r>
      <w:r w:rsidR="00822A65" w:rsidRPr="00822A65">
        <w:rPr>
          <w:noProof/>
        </w:rPr>
        <w:t>[18]</w:t>
      </w:r>
      <w:r>
        <w:fldChar w:fldCharType="end"/>
      </w:r>
      <w:r w:rsidR="00822A65">
        <w:t xml:space="preserve"> : </w:t>
      </w:r>
      <w:r w:rsidR="00400FC2" w:rsidRPr="00400FC2">
        <w:t>This paper presen</w:t>
      </w:r>
      <w:r w:rsidR="00400FC2">
        <w:t>ts a recursive nonideality com</w:t>
      </w:r>
      <w:r w:rsidR="00400FC2" w:rsidRPr="00400FC2">
        <w:t>pensation method for Voltage Source Inverter (VSI) controlled by Predictive Current Control (PCC) in the field of electrical drives. An accurate mathematical model of the effects of VSI nonlinearities, such as dead time and control delay, is here reported including the magnitude loss and the ripple distortion. For every sampling interval, the exact voltage error and ripple time-shift is calculated using only reference and real phase currents. As soon as a steady-state operation is detected, the voltage error of the entire fundamental period is stored in an array and then used to accurately compensate the VSI output voltage in the next fundamental period. The error array is renewed after every transient and a look-up-table is step-by- step built including the motor operating conditions and related voltage error. Experimental and numerical results validate the effectiveness of the proposed algorithm in reducing the VSI voltage and current distortions and their influence on the motor torque and efficiency</w:t>
      </w:r>
    </w:p>
    <w:p w:rsidR="00026382" w:rsidRDefault="00A7666D" w:rsidP="007D5926">
      <w:r>
        <w:fldChar w:fldCharType="begin" w:fldLock="1"/>
      </w:r>
      <w:r w:rsidR="004E5F09">
        <w:instrText>ADDIN CSL_CITATION { "citationItems" : [ { "id" : "ITEM-1", "itemData" : { "DOI" : "10.1109/IECON.2016.7793370", "ISBN" : "9781509034741", "author" : [ { "dropping-particle" : "", "family" : "Buchta", "given" : "Ludek", "non-dropping-particle" : "", "parse-names" : false, "suffix" : "" }, { "dropping-particle" : "", "family" : "Otava", "given" : "Lukas", "non-dropping-particle" : "", "parse-names" : false, "suffix" : "" } ], "container-title" : "IECON Proceedings (Industrial Electronics Conference)", "id" : "ITEM-1", "issued" : { "date-parts" : [ [ "2016" ] ] }, "page" : "4301-4306", "title" : "Adaptive compensation of inverter non-linearities based on the Kalman filter", "type" : "article-journal" }, "uris" : [ "http://www.mendeley.com/documents/?uuid=fceb3c64-c6ee-47d8-a0ff-6b299eff7488" ] } ], "mendeley" : { "formattedCitation" : "[19]", "plainTextFormattedCitation" : "[19]", "previouslyFormattedCitation" : "[19]" }, "properties" : {  }, "schema" : "https://github.com/citation-style-language/schema/raw/master/csl-citation.json" }</w:instrText>
      </w:r>
      <w:r>
        <w:fldChar w:fldCharType="separate"/>
      </w:r>
      <w:r w:rsidR="004E5F09" w:rsidRPr="004E5F09">
        <w:rPr>
          <w:noProof/>
        </w:rPr>
        <w:t>[19]</w:t>
      </w:r>
      <w:r>
        <w:fldChar w:fldCharType="end"/>
      </w:r>
      <w:r w:rsidR="007D5926">
        <w:t xml:space="preserve"> : In this paper, a novel adaptive compensation strategy to reduce dead-time effects and nonlinearity of the VSI is presented. These undesirable properties of the inverter are nec- essary to </w:t>
      </w:r>
      <w:r w:rsidR="007D5926">
        <w:lastRenderedPageBreak/>
        <w:t>compensate because they cause 5th and 7th harmonic distortion of the phase current, torque pulsation and generally reduce the effectiveness of control algorithm. The observer which estimates the dq-currents and the value of the voltage error by only one parameter is designed based on the harmonic analysis and algorithm of the Extended Kalman filter. Subsequently, the compensating voltages are determined from estimated voltage error and the polarity of the estimated currents. The results of simulations and real experiments demonstrate the effectiveness of the proposed approach.</w:t>
      </w:r>
    </w:p>
    <w:p w:rsidR="007D5926" w:rsidRDefault="00A7666D" w:rsidP="00985017">
      <w:r>
        <w:fldChar w:fldCharType="begin" w:fldLock="1"/>
      </w:r>
      <w:r w:rsidR="00D74DB3">
        <w:instrText>ADDIN CSL_CITATION { "citationItems" : [ { "id" : "ITEM-1", "itemData" : { "DOI" : "10.1109/APEC.2017.7931085", "ISBN" : "9781509053667", "author" : [ { "dropping-particle" : "", "family" : "Tang", "given" : "Zhuangyao", "non-dropping-particle" : "", "parse-names" : false, "suffix" : "" }, { "dropping-particle" : "", "family" : "Akin", "given" : "Bilal", "non-dropping-particle" : "", "parse-names" : false, "suffix" : "" } ], "container-title" : "Conference Proceedings - IEEE Applied Power Electronics Conference and Exposition - APEC", "id" : "ITEM-1", "issue" : "3", "issued" : { "date-parts" : [ [ "2017" ] ] }, "page" : "2730-2737", "title" : "Compensation of dead-time effects based on revised repetitive controller for PMSM drives", "type" : "article-journal", "volume" : "32" }, "uris" : [ "http://www.mendeley.com/documents/?uuid=73e4cab5-ac6f-441d-b587-30b65e32a8ff" ] } ], "mendeley" : { "formattedCitation" : "[20]", "plainTextFormattedCitation" : "[20]", "previouslyFormattedCitation" : "[20]" }, "properties" : {  }, "schema" : "https://github.com/citation-style-language/schema/raw/master/csl-citation.json" }</w:instrText>
      </w:r>
      <w:r>
        <w:fldChar w:fldCharType="separate"/>
      </w:r>
      <w:r w:rsidR="00D74DB3" w:rsidRPr="00D74DB3">
        <w:rPr>
          <w:noProof/>
        </w:rPr>
        <w:t>[20]</w:t>
      </w:r>
      <w:r>
        <w:fldChar w:fldCharType="end"/>
      </w:r>
      <w:r w:rsidR="00D74DB3">
        <w:t xml:space="preserve"> : </w:t>
      </w:r>
      <w:r w:rsidR="00985017">
        <w:t>This paper presents a new dead-time compensation method for voltage-source inverters (VSI) used in PMSM drives. The proposed method is developed based on the revised repetitive controller (RRC) to reduce current distortion caused by dead-time voltage errors at the inverter output. This method significantly suppresses the sixth order harmonics and it’s multiples in synchronous reference frame and reduces the current total harmonic distortion (THD). Unlike in most average value theory based compensations, the proposed method doesn’t require additional hardware for precise current sampling especially in the zero-crossing region. The algorithm is integrated to 2.5 kW PMSM drive controlled by FOC. It is quite immune robust to motor parameter variations due to the nature of repetitive control. Its effectiveness is validated by experimental results and spectrum analysis.</w:t>
      </w:r>
    </w:p>
    <w:p w:rsidR="007D5926" w:rsidRDefault="00A7666D" w:rsidP="007D5926">
      <w:r>
        <w:fldChar w:fldCharType="begin" w:fldLock="1"/>
      </w:r>
      <w:r w:rsidR="00166030">
        <w:instrText>ADDIN CSL_CITATION { "citationItems" : [ { "id" : "ITEM-1", "itemData" : { "ISBN" : "9781509051571", "author" : [ { "dropping-particle" : "", "family" : "Kim", "given" : "Byeong-heon", "non-dropping-particle" : "", "parse-names" : false, "suffix" : "" }, { "dropping-particle" : "", "family" : "Sui", "given" : "Seung-ki", "non-dropping-particle" : "", "parse-names" : false, "suffix" : "" } ], "id" : "ITEM-1", "issued" : { "date-parts" : [ [ "2017" ] ] }, "page" : "2171-2176", "title" : "li \ufffd , l J l l v ' li \ufffd , l J", "type" : "article-journal" }, "uris" : [ "http://www.mendeley.com/documents/?uuid=d60ee3c6-6545-48f4-85bb-f870214ebbde" ] } ], "mendeley" : { "formattedCitation" : "[21]", "plainTextFormattedCitation" : "[21]", "previouslyFormattedCitation" : "[21]" }, "properties" : {  }, "schema" : "https://github.com/citation-style-language/schema/raw/master/csl-citation.json" }</w:instrText>
      </w:r>
      <w:r>
        <w:fldChar w:fldCharType="separate"/>
      </w:r>
      <w:r w:rsidR="00166030" w:rsidRPr="00166030">
        <w:rPr>
          <w:noProof/>
        </w:rPr>
        <w:t>[21]</w:t>
      </w:r>
      <w:r>
        <w:fldChar w:fldCharType="end"/>
      </w:r>
      <w:r w:rsidR="00166030">
        <w:t xml:space="preserve"> : </w:t>
      </w:r>
      <w:r w:rsidR="00166030" w:rsidRPr="00166030">
        <w:t>This paper discusses the effect of current measurement error in angle estimation of permanent magnet AC motor for position sensorless control based on motor back EMF. The current measurement errors due to non-ideal elements in the system are classified into the scaling error, the offset error, and the discretization error. Those errors have been represented in the estimated synchronous reference frame. The current measurement errors affect the sensorless observer input and the estimated angle. With these results, the effects of the current measurement errors on the estimated angle for the sensorless control are analyzed. Through the analysis, it has been figured out that the estimated angle for the sensorless control is directly affected by the current measurement. The analysis is verified by computer simulation and experimental results.</w:t>
      </w:r>
    </w:p>
    <w:p w:rsidR="00664219" w:rsidRDefault="0065207B" w:rsidP="00664219">
      <w:r>
        <w:fldChar w:fldCharType="begin" w:fldLock="1"/>
      </w:r>
      <w:r>
        <w:instrText>ADDIN CSL_CITATION { "citationItems" : [ { "id" : "ITEM-1", "itemData" : { "DOI" : "10.1109/TIE.2017.2652338", "ISBN" : "0278-0046", "ISSN" : "02780046", "abstract" : "This paper proposes an alternative strategy of finite-control-set model-predictive torque control (MPTC) to reduce the computational burden and the torque ripple and decouple the switching frequency from the controller sampling time. An improved discrete space-vector modulation (DSVM) technique is utilized to synthesize a large number of virtual voltage vectors. The deadbeat (DB) technique is used to optimize the voltage vector selection process, avoiding enumerating all the feasible voltage vectors. With this proposed method, only three voltage vectors are tested in each predictive step. Based on the improved DSVM method, the three candidate voltage vectors are calculated by using a novel algebraic way. This new strategy has the benefits of both the MPTC method and the DB method. The effectiveness of the proposed strategy is validated based on a test bench.", "author" : [ { "dropping-particle" : "", "family" : "Wang", "given" : "Yuanlin", "non-dropping-particle" : "", "parse-names" : false, "suffix" : "" }, { "dropping-particle" : "", "family" : "Wang", "given" : "Xiaocan", "non-dropping-particle" : "", "parse-names" : false, "suffix" : "" }, { "dropping-particle" : "", "family" : "Xie", "given" : "Wei", "non-dropping-particle" : "", "parse-names" : false, "suffix" : "" }, { "dropping-particle" : "", "family" : "Wang", "given" : "Fengxiang", "non-dropping-particle" : "", "parse-names" : false, "suffix" : "" }, { "dropping-particle" : "", "family" : "Dou", "given" : "Manfeng", "non-dropping-particle" : "", "parse-names" : false, "suffix" : "" }, { "dropping-particle" : "", "family" : "Kennel", "given" : "Ralph M.", "non-dropping-particle" : "", "parse-names" : false, "suffix" : "" }, { "dropping-particle" : "", "family" : "Lorenz", "given" : "Robert D.", "non-dropping-particle" : "", "parse-names" : false, "suffix" : "" }, { "dropping-particle" : "", "family" : "Gerling", "given" : "DIeter", "non-dropping-particle" : "", "parse-names" : false, "suffix" : "" } ], "container-title" : "IEEE Transactions on Industrial Electronics", "id" : "ITEM-1", "issue" : "5", "issued" : { "date-parts" : [ [ "2017" ] ] }, "page" : "3537-3547", "title" : "Deadbeat Model-Predictive Torque Control with Discrete Space-Vector Modulation for PMSM Drives", "type" : "article-journal", "volume" : "64" }, "uris" : [ "http://www.mendeley.com/documents/?uuid=f9a3bc4f-5acb-4e94-9d14-dadba8970571" ] } ], "mendeley" : { "formattedCitation" : "[22]", "plainTextFormattedCitation" : "[22]", "previouslyFormattedCitation" : "[22]" }, "properties" : {  }, "schema" : "https://github.com/citation-style-language/schema/raw/master/csl-citation.json" }</w:instrText>
      </w:r>
      <w:r>
        <w:fldChar w:fldCharType="separate"/>
      </w:r>
      <w:r w:rsidRPr="0065207B">
        <w:rPr>
          <w:noProof/>
        </w:rPr>
        <w:t>[22]</w:t>
      </w:r>
      <w:r>
        <w:fldChar w:fldCharType="end"/>
      </w:r>
      <w:r>
        <w:t xml:space="preserve"> </w:t>
      </w:r>
      <w:r w:rsidR="00200EA2" w:rsidRPr="00200EA2">
        <w:t>This paper proposes an alternative strategy of finite-control-set model-predictive torque control (MPTC) to reduce the computational burden and the torque ripple and decouple the switching fre</w:t>
      </w:r>
      <w:r w:rsidR="00131FD1">
        <w:t>quency from the controller sam</w:t>
      </w:r>
      <w:r w:rsidR="00200EA2" w:rsidRPr="00200EA2">
        <w:t>pling time. An improved discrete space-vector modulation (DSVM) technique is utilized to synthesize a large number of virtual voltage vectors. The deadbeat (DB) technique is used to optimize the voltage vector selection process, avoiding enumerating all the feasible voltage vectors. With this pro- posed method, only three voltage vectors are tested in each predictive step. Based on the improved DSVM method, the three candidate voltage vectors are calculated by using a novel algebraic way. This new strategy has the benefits of both the MPTC method and the DB method.</w:t>
      </w:r>
      <w:r w:rsidR="00280CDB">
        <w:t xml:space="preserve"> The effective</w:t>
      </w:r>
      <w:r w:rsidR="00200EA2" w:rsidRPr="00200EA2">
        <w:t>ness of the proposed strategy is validated based on a test bench.</w:t>
      </w:r>
    </w:p>
    <w:p w:rsidR="003507B3" w:rsidRDefault="003507B3" w:rsidP="00664219">
      <w:r>
        <w:br w:type="page"/>
      </w:r>
    </w:p>
    <w:p w:rsidR="0065207B" w:rsidRPr="0065207B" w:rsidRDefault="00A7666D" w:rsidP="0065207B">
      <w:pPr>
        <w:widowControl w:val="0"/>
        <w:autoSpaceDE w:val="0"/>
        <w:autoSpaceDN w:val="0"/>
        <w:adjustRightInd w:val="0"/>
        <w:spacing w:after="0" w:line="240" w:lineRule="auto"/>
        <w:ind w:left="640" w:hanging="640"/>
        <w:rPr>
          <w:rFonts w:ascii="Calibri" w:hAnsi="Calibri" w:cs="Times New Roman"/>
          <w:noProof/>
          <w:szCs w:val="24"/>
        </w:rPr>
      </w:pPr>
      <w:r>
        <w:lastRenderedPageBreak/>
        <w:fldChar w:fldCharType="begin" w:fldLock="1"/>
      </w:r>
      <w:r w:rsidR="002C2DF5">
        <w:instrText xml:space="preserve">ADDIN Mendeley Bibliography CSL_BIBLIOGRAPHY </w:instrText>
      </w:r>
      <w:r>
        <w:fldChar w:fldCharType="separate"/>
      </w:r>
      <w:r w:rsidR="0065207B" w:rsidRPr="0065207B">
        <w:rPr>
          <w:rFonts w:ascii="Calibri" w:hAnsi="Calibri" w:cs="Times New Roman"/>
          <w:noProof/>
          <w:szCs w:val="24"/>
        </w:rPr>
        <w:t>[1]</w:t>
      </w:r>
      <w:r w:rsidR="0065207B" w:rsidRPr="0065207B">
        <w:rPr>
          <w:rFonts w:ascii="Calibri" w:hAnsi="Calibri" w:cs="Times New Roman"/>
          <w:noProof/>
          <w:szCs w:val="24"/>
        </w:rPr>
        <w:tab/>
        <w:t xml:space="preserve">H. Meşe and I. Çadırcı, “Natural-air-cooled 5 kVA single-phase GaN inverter with paralleled multilayer PCB magnetics,” </w:t>
      </w:r>
      <w:r w:rsidR="0065207B" w:rsidRPr="0065207B">
        <w:rPr>
          <w:rFonts w:ascii="Calibri" w:hAnsi="Calibri" w:cs="Times New Roman"/>
          <w:i/>
          <w:iCs/>
          <w:noProof/>
          <w:szCs w:val="24"/>
        </w:rPr>
        <w:t>J. Eng.</w:t>
      </w:r>
      <w:r w:rsidR="0065207B" w:rsidRPr="0065207B">
        <w:rPr>
          <w:rFonts w:ascii="Calibri" w:hAnsi="Calibri" w:cs="Times New Roman"/>
          <w:noProof/>
          <w:szCs w:val="24"/>
        </w:rPr>
        <w:t>, 2017.</w:t>
      </w:r>
    </w:p>
    <w:p w:rsidR="0065207B" w:rsidRPr="0065207B" w:rsidRDefault="0065207B" w:rsidP="0065207B">
      <w:pPr>
        <w:widowControl w:val="0"/>
        <w:autoSpaceDE w:val="0"/>
        <w:autoSpaceDN w:val="0"/>
        <w:adjustRightInd w:val="0"/>
        <w:spacing w:after="0" w:line="240" w:lineRule="auto"/>
        <w:ind w:left="640" w:hanging="640"/>
        <w:rPr>
          <w:rFonts w:ascii="Calibri" w:hAnsi="Calibri" w:cs="Times New Roman"/>
          <w:noProof/>
          <w:szCs w:val="24"/>
        </w:rPr>
      </w:pPr>
      <w:r w:rsidRPr="0065207B">
        <w:rPr>
          <w:rFonts w:ascii="Calibri" w:hAnsi="Calibri" w:cs="Times New Roman"/>
          <w:noProof/>
          <w:szCs w:val="24"/>
        </w:rPr>
        <w:t>[2]</w:t>
      </w:r>
      <w:r w:rsidRPr="0065207B">
        <w:rPr>
          <w:rFonts w:ascii="Calibri" w:hAnsi="Calibri" w:cs="Times New Roman"/>
          <w:noProof/>
          <w:szCs w:val="24"/>
        </w:rPr>
        <w:tab/>
        <w:t>M. Habibullah, “Simplified Finite-State Predictive Torque Control Strategies for Induction Motor Drives,” 2016.</w:t>
      </w:r>
    </w:p>
    <w:p w:rsidR="0065207B" w:rsidRPr="0065207B" w:rsidRDefault="0065207B" w:rsidP="0065207B">
      <w:pPr>
        <w:widowControl w:val="0"/>
        <w:autoSpaceDE w:val="0"/>
        <w:autoSpaceDN w:val="0"/>
        <w:adjustRightInd w:val="0"/>
        <w:spacing w:after="0" w:line="240" w:lineRule="auto"/>
        <w:ind w:left="640" w:hanging="640"/>
        <w:rPr>
          <w:rFonts w:ascii="Calibri" w:hAnsi="Calibri" w:cs="Times New Roman"/>
          <w:noProof/>
          <w:szCs w:val="24"/>
        </w:rPr>
      </w:pPr>
      <w:r w:rsidRPr="0065207B">
        <w:rPr>
          <w:rFonts w:ascii="Calibri" w:hAnsi="Calibri" w:cs="Times New Roman"/>
          <w:noProof/>
          <w:szCs w:val="24"/>
        </w:rPr>
        <w:t>[3]</w:t>
      </w:r>
      <w:r w:rsidRPr="0065207B">
        <w:rPr>
          <w:rFonts w:ascii="Calibri" w:hAnsi="Calibri" w:cs="Times New Roman"/>
          <w:noProof/>
          <w:szCs w:val="24"/>
        </w:rPr>
        <w:tab/>
        <w:t xml:space="preserve">V. Dos Santos, B. Cougo, N. Roux, B. Sareni, B. Revol, and J. P. Carayon, “Trade-off between losses and EMI issues in three-phase SiC inverters for aircraft applications,” </w:t>
      </w:r>
      <w:r w:rsidRPr="0065207B">
        <w:rPr>
          <w:rFonts w:ascii="Calibri" w:hAnsi="Calibri" w:cs="Times New Roman"/>
          <w:i/>
          <w:iCs/>
          <w:noProof/>
          <w:szCs w:val="24"/>
        </w:rPr>
        <w:t>IEEE Int. Symp. Electromagn. Compat.</w:t>
      </w:r>
      <w:r w:rsidRPr="0065207B">
        <w:rPr>
          <w:rFonts w:ascii="Calibri" w:hAnsi="Calibri" w:cs="Times New Roman"/>
          <w:noProof/>
          <w:szCs w:val="24"/>
        </w:rPr>
        <w:t>, vol. 3, pp. 55–60, 2017.</w:t>
      </w:r>
    </w:p>
    <w:p w:rsidR="0065207B" w:rsidRPr="0065207B" w:rsidRDefault="0065207B" w:rsidP="0065207B">
      <w:pPr>
        <w:widowControl w:val="0"/>
        <w:autoSpaceDE w:val="0"/>
        <w:autoSpaceDN w:val="0"/>
        <w:adjustRightInd w:val="0"/>
        <w:spacing w:after="0" w:line="240" w:lineRule="auto"/>
        <w:ind w:left="640" w:hanging="640"/>
        <w:rPr>
          <w:rFonts w:ascii="Calibri" w:hAnsi="Calibri" w:cs="Times New Roman"/>
          <w:noProof/>
          <w:szCs w:val="24"/>
        </w:rPr>
      </w:pPr>
      <w:r w:rsidRPr="0065207B">
        <w:rPr>
          <w:rFonts w:ascii="Calibri" w:hAnsi="Calibri" w:cs="Times New Roman"/>
          <w:noProof/>
          <w:szCs w:val="24"/>
        </w:rPr>
        <w:t>[4]</w:t>
      </w:r>
      <w:r w:rsidRPr="0065207B">
        <w:rPr>
          <w:rFonts w:ascii="Calibri" w:hAnsi="Calibri" w:cs="Times New Roman"/>
          <w:noProof/>
          <w:szCs w:val="24"/>
        </w:rPr>
        <w:tab/>
        <w:t xml:space="preserve">D. Han, S. Li, Y. Wu, W. Choi, and B. Sarlioglu, “Comparative Analysis on Conducted CM EMI Emission of Motor Drives: WBG Versus Si Devices,” </w:t>
      </w:r>
      <w:r w:rsidRPr="0065207B">
        <w:rPr>
          <w:rFonts w:ascii="Calibri" w:hAnsi="Calibri" w:cs="Times New Roman"/>
          <w:i/>
          <w:iCs/>
          <w:noProof/>
          <w:szCs w:val="24"/>
        </w:rPr>
        <w:t>IEEE Trans. Ind. Electron.</w:t>
      </w:r>
      <w:r w:rsidRPr="0065207B">
        <w:rPr>
          <w:rFonts w:ascii="Calibri" w:hAnsi="Calibri" w:cs="Times New Roman"/>
          <w:noProof/>
          <w:szCs w:val="24"/>
        </w:rPr>
        <w:t>, vol. 64, no. 10, pp. 8353–8363, 2017.</w:t>
      </w:r>
    </w:p>
    <w:p w:rsidR="0065207B" w:rsidRPr="0065207B" w:rsidRDefault="0065207B" w:rsidP="0065207B">
      <w:pPr>
        <w:widowControl w:val="0"/>
        <w:autoSpaceDE w:val="0"/>
        <w:autoSpaceDN w:val="0"/>
        <w:adjustRightInd w:val="0"/>
        <w:spacing w:after="0" w:line="240" w:lineRule="auto"/>
        <w:ind w:left="640" w:hanging="640"/>
        <w:rPr>
          <w:rFonts w:ascii="Calibri" w:hAnsi="Calibri" w:cs="Times New Roman"/>
          <w:noProof/>
          <w:szCs w:val="24"/>
        </w:rPr>
      </w:pPr>
      <w:r w:rsidRPr="0065207B">
        <w:rPr>
          <w:rFonts w:ascii="Calibri" w:hAnsi="Calibri" w:cs="Times New Roman"/>
          <w:noProof/>
          <w:szCs w:val="24"/>
        </w:rPr>
        <w:t>[5]</w:t>
      </w:r>
      <w:r w:rsidRPr="0065207B">
        <w:rPr>
          <w:rFonts w:ascii="Calibri" w:hAnsi="Calibri" w:cs="Times New Roman"/>
          <w:noProof/>
          <w:szCs w:val="24"/>
        </w:rPr>
        <w:tab/>
        <w:t xml:space="preserve">A. Morya, M. Moosavi, M. C. Gardner, and H. A. Toliyat, “Applications of Wide Bandgap (WBG) devices in AC electric drives: A technology status review,” </w:t>
      </w:r>
      <w:r w:rsidRPr="0065207B">
        <w:rPr>
          <w:rFonts w:ascii="Calibri" w:hAnsi="Calibri" w:cs="Times New Roman"/>
          <w:i/>
          <w:iCs/>
          <w:noProof/>
          <w:szCs w:val="24"/>
        </w:rPr>
        <w:t>2017 IEEE Int. Electr. Mach. Drives Conf. IEMDC 2017</w:t>
      </w:r>
      <w:r w:rsidRPr="0065207B">
        <w:rPr>
          <w:rFonts w:ascii="Calibri" w:hAnsi="Calibri" w:cs="Times New Roman"/>
          <w:noProof/>
          <w:szCs w:val="24"/>
        </w:rPr>
        <w:t>, 2017.</w:t>
      </w:r>
    </w:p>
    <w:p w:rsidR="0065207B" w:rsidRPr="0065207B" w:rsidRDefault="0065207B" w:rsidP="0065207B">
      <w:pPr>
        <w:widowControl w:val="0"/>
        <w:autoSpaceDE w:val="0"/>
        <w:autoSpaceDN w:val="0"/>
        <w:adjustRightInd w:val="0"/>
        <w:spacing w:after="0" w:line="240" w:lineRule="auto"/>
        <w:ind w:left="640" w:hanging="640"/>
        <w:rPr>
          <w:rFonts w:ascii="Calibri" w:hAnsi="Calibri" w:cs="Times New Roman"/>
          <w:noProof/>
          <w:szCs w:val="24"/>
        </w:rPr>
      </w:pPr>
      <w:r w:rsidRPr="0065207B">
        <w:rPr>
          <w:rFonts w:ascii="Calibri" w:hAnsi="Calibri" w:cs="Times New Roman"/>
          <w:noProof/>
          <w:szCs w:val="24"/>
        </w:rPr>
        <w:t>[6]</w:t>
      </w:r>
      <w:r w:rsidRPr="0065207B">
        <w:rPr>
          <w:rFonts w:ascii="Calibri" w:hAnsi="Calibri" w:cs="Times New Roman"/>
          <w:noProof/>
          <w:szCs w:val="24"/>
        </w:rPr>
        <w:tab/>
        <w:t>S. Ding, M. Ding, J. Hang, Q. Wang, and P. Zhang, “Loss Reduction of Permanent Magnet Synchronous Machines based on Decoupling Control Strategy,” pp. 2–6, 2017.</w:t>
      </w:r>
    </w:p>
    <w:p w:rsidR="0065207B" w:rsidRPr="0065207B" w:rsidRDefault="0065207B" w:rsidP="0065207B">
      <w:pPr>
        <w:widowControl w:val="0"/>
        <w:autoSpaceDE w:val="0"/>
        <w:autoSpaceDN w:val="0"/>
        <w:adjustRightInd w:val="0"/>
        <w:spacing w:after="0" w:line="240" w:lineRule="auto"/>
        <w:ind w:left="640" w:hanging="640"/>
        <w:rPr>
          <w:rFonts w:ascii="Calibri" w:hAnsi="Calibri" w:cs="Times New Roman"/>
          <w:noProof/>
          <w:szCs w:val="24"/>
        </w:rPr>
      </w:pPr>
      <w:r w:rsidRPr="0065207B">
        <w:rPr>
          <w:rFonts w:ascii="Calibri" w:hAnsi="Calibri" w:cs="Times New Roman"/>
          <w:noProof/>
          <w:szCs w:val="24"/>
        </w:rPr>
        <w:t>[7]</w:t>
      </w:r>
      <w:r w:rsidRPr="0065207B">
        <w:rPr>
          <w:rFonts w:ascii="Calibri" w:hAnsi="Calibri" w:cs="Times New Roman"/>
          <w:noProof/>
          <w:szCs w:val="24"/>
        </w:rPr>
        <w:tab/>
        <w:t>J. Lautner and B. Piepenbreier, “Performance Comparison of Cascode GaN HEMT and Si MOSFET based Inverter for Motor Drive Applications,” no. December, pp. 81–87, 2017.</w:t>
      </w:r>
    </w:p>
    <w:p w:rsidR="0065207B" w:rsidRPr="0065207B" w:rsidRDefault="0065207B" w:rsidP="0065207B">
      <w:pPr>
        <w:widowControl w:val="0"/>
        <w:autoSpaceDE w:val="0"/>
        <w:autoSpaceDN w:val="0"/>
        <w:adjustRightInd w:val="0"/>
        <w:spacing w:after="0" w:line="240" w:lineRule="auto"/>
        <w:ind w:left="640" w:hanging="640"/>
        <w:rPr>
          <w:rFonts w:ascii="Calibri" w:hAnsi="Calibri" w:cs="Times New Roman"/>
          <w:noProof/>
          <w:szCs w:val="24"/>
        </w:rPr>
      </w:pPr>
      <w:r w:rsidRPr="0065207B">
        <w:rPr>
          <w:rFonts w:ascii="Calibri" w:hAnsi="Calibri" w:cs="Times New Roman"/>
          <w:noProof/>
          <w:szCs w:val="24"/>
        </w:rPr>
        <w:t>[8]</w:t>
      </w:r>
      <w:r w:rsidRPr="0065207B">
        <w:rPr>
          <w:rFonts w:ascii="Calibri" w:hAnsi="Calibri" w:cs="Times New Roman"/>
          <w:noProof/>
          <w:szCs w:val="24"/>
        </w:rPr>
        <w:tab/>
        <w:t xml:space="preserve">S. J. Chee, J. Kim, and S. K. Sul, “Dead-time compensation based on pole voltage measurement,” </w:t>
      </w:r>
      <w:r w:rsidRPr="0065207B">
        <w:rPr>
          <w:rFonts w:ascii="Calibri" w:hAnsi="Calibri" w:cs="Times New Roman"/>
          <w:i/>
          <w:iCs/>
          <w:noProof/>
          <w:szCs w:val="24"/>
        </w:rPr>
        <w:t>2015 IEEE Energy Convers. Congr. Expo. ECCE 2015</w:t>
      </w:r>
      <w:r w:rsidRPr="0065207B">
        <w:rPr>
          <w:rFonts w:ascii="Calibri" w:hAnsi="Calibri" w:cs="Times New Roman"/>
          <w:noProof/>
          <w:szCs w:val="24"/>
        </w:rPr>
        <w:t>, pp. 1549–1555, 2015.</w:t>
      </w:r>
    </w:p>
    <w:p w:rsidR="0065207B" w:rsidRPr="0065207B" w:rsidRDefault="0065207B" w:rsidP="0065207B">
      <w:pPr>
        <w:widowControl w:val="0"/>
        <w:autoSpaceDE w:val="0"/>
        <w:autoSpaceDN w:val="0"/>
        <w:adjustRightInd w:val="0"/>
        <w:spacing w:after="0" w:line="240" w:lineRule="auto"/>
        <w:ind w:left="640" w:hanging="640"/>
        <w:rPr>
          <w:rFonts w:ascii="Calibri" w:hAnsi="Calibri" w:cs="Times New Roman"/>
          <w:noProof/>
          <w:szCs w:val="24"/>
        </w:rPr>
      </w:pPr>
      <w:r w:rsidRPr="0065207B">
        <w:rPr>
          <w:rFonts w:ascii="Calibri" w:hAnsi="Calibri" w:cs="Times New Roman"/>
          <w:noProof/>
          <w:szCs w:val="24"/>
        </w:rPr>
        <w:t>[9]</w:t>
      </w:r>
      <w:r w:rsidRPr="0065207B">
        <w:rPr>
          <w:rFonts w:ascii="Calibri" w:hAnsi="Calibri" w:cs="Times New Roman"/>
          <w:noProof/>
          <w:szCs w:val="24"/>
        </w:rPr>
        <w:tab/>
        <w:t>J. Lautner and B. Piepenbreier, “High Efficiency Three-Phase-Inverter with 650 V GaN HEMTs,” no. May, pp. 10–12, 2016.</w:t>
      </w:r>
    </w:p>
    <w:p w:rsidR="0065207B" w:rsidRPr="0065207B" w:rsidRDefault="0065207B" w:rsidP="0065207B">
      <w:pPr>
        <w:widowControl w:val="0"/>
        <w:autoSpaceDE w:val="0"/>
        <w:autoSpaceDN w:val="0"/>
        <w:adjustRightInd w:val="0"/>
        <w:spacing w:after="0" w:line="240" w:lineRule="auto"/>
        <w:ind w:left="640" w:hanging="640"/>
        <w:rPr>
          <w:rFonts w:ascii="Calibri" w:hAnsi="Calibri" w:cs="Times New Roman"/>
          <w:noProof/>
          <w:szCs w:val="24"/>
        </w:rPr>
      </w:pPr>
      <w:r w:rsidRPr="0065207B">
        <w:rPr>
          <w:rFonts w:ascii="Calibri" w:hAnsi="Calibri" w:cs="Times New Roman"/>
          <w:noProof/>
          <w:szCs w:val="24"/>
        </w:rPr>
        <w:t>[10]</w:t>
      </w:r>
      <w:r w:rsidRPr="0065207B">
        <w:rPr>
          <w:rFonts w:ascii="Calibri" w:hAnsi="Calibri" w:cs="Times New Roman"/>
          <w:noProof/>
          <w:szCs w:val="24"/>
        </w:rPr>
        <w:tab/>
        <w:t>H. Li, X. Li, Z. Zhang, C. Yao, and J. Wang, “Design Consideration of High Power GaN Inverter,” pp. 23–29, 2016.</w:t>
      </w:r>
    </w:p>
    <w:p w:rsidR="0065207B" w:rsidRPr="0065207B" w:rsidRDefault="0065207B" w:rsidP="0065207B">
      <w:pPr>
        <w:widowControl w:val="0"/>
        <w:autoSpaceDE w:val="0"/>
        <w:autoSpaceDN w:val="0"/>
        <w:adjustRightInd w:val="0"/>
        <w:spacing w:after="0" w:line="240" w:lineRule="auto"/>
        <w:ind w:left="640" w:hanging="640"/>
        <w:rPr>
          <w:rFonts w:ascii="Calibri" w:hAnsi="Calibri" w:cs="Times New Roman"/>
          <w:noProof/>
          <w:szCs w:val="24"/>
        </w:rPr>
      </w:pPr>
      <w:r w:rsidRPr="0065207B">
        <w:rPr>
          <w:rFonts w:ascii="Calibri" w:hAnsi="Calibri" w:cs="Times New Roman"/>
          <w:noProof/>
          <w:szCs w:val="24"/>
        </w:rPr>
        <w:t>[11]</w:t>
      </w:r>
      <w:r w:rsidRPr="0065207B">
        <w:rPr>
          <w:rFonts w:ascii="Calibri" w:hAnsi="Calibri" w:cs="Times New Roman"/>
          <w:noProof/>
          <w:szCs w:val="24"/>
        </w:rPr>
        <w:tab/>
        <w:t xml:space="preserve">K. Lee and J. I. Ha, “Dynamic decoupling control method for PMSM drive with cross-coupling inductances,” </w:t>
      </w:r>
      <w:r w:rsidRPr="0065207B">
        <w:rPr>
          <w:rFonts w:ascii="Calibri" w:hAnsi="Calibri" w:cs="Times New Roman"/>
          <w:i/>
          <w:iCs/>
          <w:noProof/>
          <w:szCs w:val="24"/>
        </w:rPr>
        <w:t>Conf. Proc. - IEEE Appl. Power Electron. Conf. Expo. - APEC</w:t>
      </w:r>
      <w:r w:rsidRPr="0065207B">
        <w:rPr>
          <w:rFonts w:ascii="Calibri" w:hAnsi="Calibri" w:cs="Times New Roman"/>
          <w:noProof/>
          <w:szCs w:val="24"/>
        </w:rPr>
        <w:t>, pp. 563–569, 2017.</w:t>
      </w:r>
    </w:p>
    <w:p w:rsidR="0065207B" w:rsidRPr="0065207B" w:rsidRDefault="0065207B" w:rsidP="0065207B">
      <w:pPr>
        <w:widowControl w:val="0"/>
        <w:autoSpaceDE w:val="0"/>
        <w:autoSpaceDN w:val="0"/>
        <w:adjustRightInd w:val="0"/>
        <w:spacing w:after="0" w:line="240" w:lineRule="auto"/>
        <w:ind w:left="640" w:hanging="640"/>
        <w:rPr>
          <w:rFonts w:ascii="Calibri" w:hAnsi="Calibri" w:cs="Times New Roman"/>
          <w:noProof/>
          <w:szCs w:val="24"/>
        </w:rPr>
      </w:pPr>
      <w:r w:rsidRPr="0065207B">
        <w:rPr>
          <w:rFonts w:ascii="Calibri" w:hAnsi="Calibri" w:cs="Times New Roman"/>
          <w:noProof/>
          <w:szCs w:val="24"/>
        </w:rPr>
        <w:t>[12]</w:t>
      </w:r>
      <w:r w:rsidRPr="0065207B">
        <w:rPr>
          <w:rFonts w:ascii="Calibri" w:hAnsi="Calibri" w:cs="Times New Roman"/>
          <w:noProof/>
          <w:szCs w:val="24"/>
        </w:rPr>
        <w:tab/>
        <w:t xml:space="preserve">M. H. Ho and Y. S. Lai, “Controller design of servo drives for bandwidth improvement,” </w:t>
      </w:r>
      <w:r w:rsidRPr="0065207B">
        <w:rPr>
          <w:rFonts w:ascii="Calibri" w:hAnsi="Calibri" w:cs="Times New Roman"/>
          <w:i/>
          <w:iCs/>
          <w:noProof/>
          <w:szCs w:val="24"/>
        </w:rPr>
        <w:t>2017 IEEE 3rd Int. Futur. Energy Electron. Conf. ECCE Asia, IFEEC - ECCE Asia 2017</w:t>
      </w:r>
      <w:r w:rsidRPr="0065207B">
        <w:rPr>
          <w:rFonts w:ascii="Calibri" w:hAnsi="Calibri" w:cs="Times New Roman"/>
          <w:noProof/>
          <w:szCs w:val="24"/>
        </w:rPr>
        <w:t>, pp. 52–56, 2017.</w:t>
      </w:r>
    </w:p>
    <w:p w:rsidR="0065207B" w:rsidRPr="0065207B" w:rsidRDefault="0065207B" w:rsidP="0065207B">
      <w:pPr>
        <w:widowControl w:val="0"/>
        <w:autoSpaceDE w:val="0"/>
        <w:autoSpaceDN w:val="0"/>
        <w:adjustRightInd w:val="0"/>
        <w:spacing w:after="0" w:line="240" w:lineRule="auto"/>
        <w:ind w:left="640" w:hanging="640"/>
        <w:rPr>
          <w:rFonts w:ascii="Calibri" w:hAnsi="Calibri" w:cs="Times New Roman"/>
          <w:noProof/>
          <w:szCs w:val="24"/>
        </w:rPr>
      </w:pPr>
      <w:r w:rsidRPr="0065207B">
        <w:rPr>
          <w:rFonts w:ascii="Calibri" w:hAnsi="Calibri" w:cs="Times New Roman"/>
          <w:noProof/>
          <w:szCs w:val="24"/>
        </w:rPr>
        <w:t>[13]</w:t>
      </w:r>
      <w:r w:rsidRPr="0065207B">
        <w:rPr>
          <w:rFonts w:ascii="Calibri" w:hAnsi="Calibri" w:cs="Times New Roman"/>
          <w:noProof/>
          <w:szCs w:val="24"/>
        </w:rPr>
        <w:tab/>
        <w:t>F. Stubenrauch, J. Wittmann, A. Kiermayer, N. Seliger, R. Hagl, F. Programmable, G. Array, F. Gallium, and N. Gan, “FPGA-based High Dynamic Servo Drive Control with a 200 kHz Gallium Nitride Inverter Keywords Inverter with sine wave filter,” pp. 1–10.</w:t>
      </w:r>
    </w:p>
    <w:p w:rsidR="0065207B" w:rsidRPr="0065207B" w:rsidRDefault="0065207B" w:rsidP="0065207B">
      <w:pPr>
        <w:widowControl w:val="0"/>
        <w:autoSpaceDE w:val="0"/>
        <w:autoSpaceDN w:val="0"/>
        <w:adjustRightInd w:val="0"/>
        <w:spacing w:after="0" w:line="240" w:lineRule="auto"/>
        <w:ind w:left="640" w:hanging="640"/>
        <w:rPr>
          <w:rFonts w:ascii="Calibri" w:hAnsi="Calibri" w:cs="Times New Roman"/>
          <w:noProof/>
          <w:szCs w:val="24"/>
        </w:rPr>
      </w:pPr>
      <w:r w:rsidRPr="0065207B">
        <w:rPr>
          <w:rFonts w:ascii="Calibri" w:hAnsi="Calibri" w:cs="Times New Roman"/>
          <w:noProof/>
          <w:szCs w:val="24"/>
        </w:rPr>
        <w:t>[14]</w:t>
      </w:r>
      <w:r w:rsidRPr="0065207B">
        <w:rPr>
          <w:rFonts w:ascii="Calibri" w:hAnsi="Calibri" w:cs="Times New Roman"/>
          <w:noProof/>
          <w:szCs w:val="24"/>
        </w:rPr>
        <w:tab/>
        <w:t xml:space="preserve">H. Li, X. Zhang, and Z. Zhang, “Design of a 10 kW GaN-Based High Power Density Three-Phase Inverter,” </w:t>
      </w:r>
      <w:r w:rsidRPr="0065207B">
        <w:rPr>
          <w:rFonts w:ascii="Calibri" w:hAnsi="Calibri" w:cs="Times New Roman"/>
          <w:i/>
          <w:iCs/>
          <w:noProof/>
          <w:szCs w:val="24"/>
        </w:rPr>
        <w:t>Energy Convers. Congr. Expo.</w:t>
      </w:r>
      <w:r w:rsidRPr="0065207B">
        <w:rPr>
          <w:rFonts w:ascii="Calibri" w:hAnsi="Calibri" w:cs="Times New Roman"/>
          <w:noProof/>
          <w:szCs w:val="24"/>
        </w:rPr>
        <w:t>, 2016.</w:t>
      </w:r>
    </w:p>
    <w:p w:rsidR="0065207B" w:rsidRPr="0065207B" w:rsidRDefault="0065207B" w:rsidP="0065207B">
      <w:pPr>
        <w:widowControl w:val="0"/>
        <w:autoSpaceDE w:val="0"/>
        <w:autoSpaceDN w:val="0"/>
        <w:adjustRightInd w:val="0"/>
        <w:spacing w:after="0" w:line="240" w:lineRule="auto"/>
        <w:ind w:left="640" w:hanging="640"/>
        <w:rPr>
          <w:rFonts w:ascii="Calibri" w:hAnsi="Calibri" w:cs="Times New Roman"/>
          <w:noProof/>
          <w:szCs w:val="24"/>
        </w:rPr>
      </w:pPr>
      <w:r w:rsidRPr="0065207B">
        <w:rPr>
          <w:rFonts w:ascii="Calibri" w:hAnsi="Calibri" w:cs="Times New Roman"/>
          <w:noProof/>
          <w:szCs w:val="24"/>
        </w:rPr>
        <w:t>[15]</w:t>
      </w:r>
      <w:r w:rsidRPr="0065207B">
        <w:rPr>
          <w:rFonts w:ascii="Calibri" w:hAnsi="Calibri" w:cs="Times New Roman"/>
          <w:noProof/>
          <w:szCs w:val="24"/>
        </w:rPr>
        <w:tab/>
        <w:t>Y. Wang, S. Member, W. Xie, and X. Wang, “Strategy for Voltage Source Inverters,” vol. 65, no. 1, pp. 59–66, 2018.</w:t>
      </w:r>
    </w:p>
    <w:p w:rsidR="0065207B" w:rsidRPr="0065207B" w:rsidRDefault="0065207B" w:rsidP="0065207B">
      <w:pPr>
        <w:widowControl w:val="0"/>
        <w:autoSpaceDE w:val="0"/>
        <w:autoSpaceDN w:val="0"/>
        <w:adjustRightInd w:val="0"/>
        <w:spacing w:after="0" w:line="240" w:lineRule="auto"/>
        <w:ind w:left="640" w:hanging="640"/>
        <w:rPr>
          <w:rFonts w:ascii="Calibri" w:hAnsi="Calibri" w:cs="Times New Roman"/>
          <w:noProof/>
          <w:szCs w:val="24"/>
        </w:rPr>
      </w:pPr>
      <w:r w:rsidRPr="0065207B">
        <w:rPr>
          <w:rFonts w:ascii="Calibri" w:hAnsi="Calibri" w:cs="Times New Roman"/>
          <w:noProof/>
          <w:szCs w:val="24"/>
        </w:rPr>
        <w:t>[16]</w:t>
      </w:r>
      <w:r w:rsidRPr="0065207B">
        <w:rPr>
          <w:rFonts w:ascii="Calibri" w:hAnsi="Calibri" w:cs="Times New Roman"/>
          <w:noProof/>
          <w:szCs w:val="24"/>
        </w:rPr>
        <w:tab/>
        <w:t xml:space="preserve">D. Wang, P. Zhang, Y. Jin, M. Wang, G. Liu, and M. Wang, “Influences on Output Distortion in Voltage Source Inverter Caused by Power Devices&amp;#x2019; Parasitic Capacitance,” </w:t>
      </w:r>
      <w:r w:rsidRPr="0065207B">
        <w:rPr>
          <w:rFonts w:ascii="Calibri" w:hAnsi="Calibri" w:cs="Times New Roman"/>
          <w:i/>
          <w:iCs/>
          <w:noProof/>
          <w:szCs w:val="24"/>
        </w:rPr>
        <w:t>IEEE Trans. Power Electron.</w:t>
      </w:r>
      <w:r w:rsidRPr="0065207B">
        <w:rPr>
          <w:rFonts w:ascii="Calibri" w:hAnsi="Calibri" w:cs="Times New Roman"/>
          <w:noProof/>
          <w:szCs w:val="24"/>
        </w:rPr>
        <w:t>, vol. 33, no. 5, pp. 4261–4273, 2017.</w:t>
      </w:r>
    </w:p>
    <w:p w:rsidR="0065207B" w:rsidRPr="0065207B" w:rsidRDefault="0065207B" w:rsidP="0065207B">
      <w:pPr>
        <w:widowControl w:val="0"/>
        <w:autoSpaceDE w:val="0"/>
        <w:autoSpaceDN w:val="0"/>
        <w:adjustRightInd w:val="0"/>
        <w:spacing w:after="0" w:line="240" w:lineRule="auto"/>
        <w:ind w:left="640" w:hanging="640"/>
        <w:rPr>
          <w:rFonts w:ascii="Calibri" w:hAnsi="Calibri" w:cs="Times New Roman"/>
          <w:noProof/>
          <w:szCs w:val="24"/>
        </w:rPr>
      </w:pPr>
      <w:r w:rsidRPr="0065207B">
        <w:rPr>
          <w:rFonts w:ascii="Calibri" w:hAnsi="Calibri" w:cs="Times New Roman"/>
          <w:noProof/>
          <w:szCs w:val="24"/>
        </w:rPr>
        <w:t>[17]</w:t>
      </w:r>
      <w:r w:rsidRPr="0065207B">
        <w:rPr>
          <w:rFonts w:ascii="Calibri" w:hAnsi="Calibri" w:cs="Times New Roman"/>
          <w:noProof/>
          <w:szCs w:val="24"/>
        </w:rPr>
        <w:tab/>
        <w:t>K. Yang, M. Yang, Z. Lang, and D. Xu, “An Adaptive Dead-time Compensation Method based on Predictive Current Control,” vol. 1, no. I, pp. 1–5, 2016.</w:t>
      </w:r>
    </w:p>
    <w:p w:rsidR="0065207B" w:rsidRPr="0065207B" w:rsidRDefault="0065207B" w:rsidP="0065207B">
      <w:pPr>
        <w:widowControl w:val="0"/>
        <w:autoSpaceDE w:val="0"/>
        <w:autoSpaceDN w:val="0"/>
        <w:adjustRightInd w:val="0"/>
        <w:spacing w:after="0" w:line="240" w:lineRule="auto"/>
        <w:ind w:left="640" w:hanging="640"/>
        <w:rPr>
          <w:rFonts w:ascii="Calibri" w:hAnsi="Calibri" w:cs="Times New Roman"/>
          <w:noProof/>
          <w:szCs w:val="24"/>
        </w:rPr>
      </w:pPr>
      <w:r w:rsidRPr="0065207B">
        <w:rPr>
          <w:rFonts w:ascii="Calibri" w:hAnsi="Calibri" w:cs="Times New Roman"/>
          <w:noProof/>
          <w:szCs w:val="24"/>
        </w:rPr>
        <w:t>[18]</w:t>
      </w:r>
      <w:r w:rsidRPr="0065207B">
        <w:rPr>
          <w:rFonts w:ascii="Calibri" w:hAnsi="Calibri" w:cs="Times New Roman"/>
          <w:noProof/>
          <w:szCs w:val="24"/>
        </w:rPr>
        <w:tab/>
        <w:t xml:space="preserve">U. Abronzini, C. Attaianese, M. D’Arpino, M. Di Monaco, V. Nardi, and G. Tomasso, “Dead time and nonlinearities compensation for VSI feeding AC drives,” </w:t>
      </w:r>
      <w:r w:rsidRPr="0065207B">
        <w:rPr>
          <w:rFonts w:ascii="Calibri" w:hAnsi="Calibri" w:cs="Times New Roman"/>
          <w:i/>
          <w:iCs/>
          <w:noProof/>
          <w:szCs w:val="24"/>
        </w:rPr>
        <w:t>IEEE Int. Symp. Ind. Electron.</w:t>
      </w:r>
      <w:r w:rsidRPr="0065207B">
        <w:rPr>
          <w:rFonts w:ascii="Calibri" w:hAnsi="Calibri" w:cs="Times New Roman"/>
          <w:noProof/>
          <w:szCs w:val="24"/>
        </w:rPr>
        <w:t>, pp. 271–276, 2017.</w:t>
      </w:r>
    </w:p>
    <w:p w:rsidR="0065207B" w:rsidRPr="0065207B" w:rsidRDefault="0065207B" w:rsidP="0065207B">
      <w:pPr>
        <w:widowControl w:val="0"/>
        <w:autoSpaceDE w:val="0"/>
        <w:autoSpaceDN w:val="0"/>
        <w:adjustRightInd w:val="0"/>
        <w:spacing w:after="0" w:line="240" w:lineRule="auto"/>
        <w:ind w:left="640" w:hanging="640"/>
        <w:rPr>
          <w:rFonts w:ascii="Calibri" w:hAnsi="Calibri" w:cs="Times New Roman"/>
          <w:noProof/>
          <w:szCs w:val="24"/>
        </w:rPr>
      </w:pPr>
      <w:r w:rsidRPr="0065207B">
        <w:rPr>
          <w:rFonts w:ascii="Calibri" w:hAnsi="Calibri" w:cs="Times New Roman"/>
          <w:noProof/>
          <w:szCs w:val="24"/>
        </w:rPr>
        <w:t>[19]</w:t>
      </w:r>
      <w:r w:rsidRPr="0065207B">
        <w:rPr>
          <w:rFonts w:ascii="Calibri" w:hAnsi="Calibri" w:cs="Times New Roman"/>
          <w:noProof/>
          <w:szCs w:val="24"/>
        </w:rPr>
        <w:tab/>
        <w:t xml:space="preserve">L. Buchta and L. Otava, “Adaptive compensation of inverter non-linearities based on the Kalman filter,” </w:t>
      </w:r>
      <w:r w:rsidRPr="0065207B">
        <w:rPr>
          <w:rFonts w:ascii="Calibri" w:hAnsi="Calibri" w:cs="Times New Roman"/>
          <w:i/>
          <w:iCs/>
          <w:noProof/>
          <w:szCs w:val="24"/>
        </w:rPr>
        <w:t>IECON Proc. (Industrial Electron. Conf.</w:t>
      </w:r>
      <w:r w:rsidRPr="0065207B">
        <w:rPr>
          <w:rFonts w:ascii="Calibri" w:hAnsi="Calibri" w:cs="Times New Roman"/>
          <w:noProof/>
          <w:szCs w:val="24"/>
        </w:rPr>
        <w:t>, pp. 4301–4306, 2016.</w:t>
      </w:r>
    </w:p>
    <w:p w:rsidR="0065207B" w:rsidRPr="0065207B" w:rsidRDefault="0065207B" w:rsidP="0065207B">
      <w:pPr>
        <w:widowControl w:val="0"/>
        <w:autoSpaceDE w:val="0"/>
        <w:autoSpaceDN w:val="0"/>
        <w:adjustRightInd w:val="0"/>
        <w:spacing w:after="0" w:line="240" w:lineRule="auto"/>
        <w:ind w:left="640" w:hanging="640"/>
        <w:rPr>
          <w:rFonts w:ascii="Calibri" w:hAnsi="Calibri" w:cs="Times New Roman"/>
          <w:noProof/>
          <w:szCs w:val="24"/>
        </w:rPr>
      </w:pPr>
      <w:r w:rsidRPr="0065207B">
        <w:rPr>
          <w:rFonts w:ascii="Calibri" w:hAnsi="Calibri" w:cs="Times New Roman"/>
          <w:noProof/>
          <w:szCs w:val="24"/>
        </w:rPr>
        <w:t>[20]</w:t>
      </w:r>
      <w:r w:rsidRPr="0065207B">
        <w:rPr>
          <w:rFonts w:ascii="Calibri" w:hAnsi="Calibri" w:cs="Times New Roman"/>
          <w:noProof/>
          <w:szCs w:val="24"/>
        </w:rPr>
        <w:tab/>
        <w:t xml:space="preserve">Z. Tang and B. Akin, “Compensation of dead-time effects based on revised repetitive controller for PMSM drives,” </w:t>
      </w:r>
      <w:r w:rsidRPr="0065207B">
        <w:rPr>
          <w:rFonts w:ascii="Calibri" w:hAnsi="Calibri" w:cs="Times New Roman"/>
          <w:i/>
          <w:iCs/>
          <w:noProof/>
          <w:szCs w:val="24"/>
        </w:rPr>
        <w:t>Conf. Proc. - IEEE Appl. Power Electron. Conf. Expo. - APEC</w:t>
      </w:r>
      <w:r w:rsidRPr="0065207B">
        <w:rPr>
          <w:rFonts w:ascii="Calibri" w:hAnsi="Calibri" w:cs="Times New Roman"/>
          <w:noProof/>
          <w:szCs w:val="24"/>
        </w:rPr>
        <w:t>, vol. 32, no. 3, pp. 2730–2737, 2017.</w:t>
      </w:r>
    </w:p>
    <w:p w:rsidR="0065207B" w:rsidRPr="0065207B" w:rsidRDefault="0065207B" w:rsidP="0065207B">
      <w:pPr>
        <w:widowControl w:val="0"/>
        <w:autoSpaceDE w:val="0"/>
        <w:autoSpaceDN w:val="0"/>
        <w:adjustRightInd w:val="0"/>
        <w:spacing w:after="0" w:line="240" w:lineRule="auto"/>
        <w:ind w:left="640" w:hanging="640"/>
        <w:rPr>
          <w:rFonts w:ascii="Calibri" w:hAnsi="Calibri" w:cs="Times New Roman"/>
          <w:noProof/>
          <w:szCs w:val="24"/>
        </w:rPr>
      </w:pPr>
      <w:r w:rsidRPr="0065207B">
        <w:rPr>
          <w:rFonts w:ascii="Calibri" w:hAnsi="Calibri" w:cs="Times New Roman"/>
          <w:noProof/>
          <w:szCs w:val="24"/>
        </w:rPr>
        <w:t>[21]</w:t>
      </w:r>
      <w:r w:rsidRPr="0065207B">
        <w:rPr>
          <w:rFonts w:ascii="Calibri" w:hAnsi="Calibri" w:cs="Times New Roman"/>
          <w:noProof/>
          <w:szCs w:val="24"/>
        </w:rPr>
        <w:tab/>
        <w:t xml:space="preserve">B. Kim and S. Sui, “li </w:t>
      </w:r>
      <w:r w:rsidRPr="0065207B">
        <w:rPr>
          <w:rFonts w:ascii="Calibri" w:hAnsi="Calibri" w:cs="Tahoma"/>
          <w:noProof/>
          <w:szCs w:val="24"/>
        </w:rPr>
        <w:t>�</w:t>
      </w:r>
      <w:r w:rsidRPr="0065207B">
        <w:rPr>
          <w:rFonts w:ascii="Calibri" w:hAnsi="Calibri" w:cs="Times New Roman"/>
          <w:noProof/>
          <w:szCs w:val="24"/>
        </w:rPr>
        <w:t xml:space="preserve"> , l J l l v â€</w:t>
      </w:r>
      <w:r w:rsidRPr="0065207B">
        <w:rPr>
          <w:rFonts w:ascii="Calibri" w:hAnsi="Calibri" w:cs="Times New Roman"/>
          <w:noProof/>
          <w:szCs w:val="24"/>
          <w:vertAlign w:val="superscript"/>
        </w:rPr>
        <w:t>TM</w:t>
      </w:r>
      <w:r w:rsidRPr="0065207B">
        <w:rPr>
          <w:rFonts w:ascii="Calibri" w:hAnsi="Calibri" w:cs="Times New Roman"/>
          <w:noProof/>
          <w:szCs w:val="24"/>
        </w:rPr>
        <w:t xml:space="preserve"> li </w:t>
      </w:r>
      <w:r w:rsidRPr="0065207B">
        <w:rPr>
          <w:rFonts w:ascii="Calibri" w:hAnsi="Calibri" w:cs="Tahoma"/>
          <w:noProof/>
          <w:szCs w:val="24"/>
        </w:rPr>
        <w:t>�</w:t>
      </w:r>
      <w:r w:rsidRPr="0065207B">
        <w:rPr>
          <w:rFonts w:ascii="Calibri" w:hAnsi="Calibri" w:cs="Times New Roman"/>
          <w:noProof/>
          <w:szCs w:val="24"/>
        </w:rPr>
        <w:t xml:space="preserve"> , l J,” pp. 2171–2176, 2017.</w:t>
      </w:r>
    </w:p>
    <w:p w:rsidR="0065207B" w:rsidRPr="0065207B" w:rsidRDefault="0065207B" w:rsidP="0065207B">
      <w:pPr>
        <w:widowControl w:val="0"/>
        <w:autoSpaceDE w:val="0"/>
        <w:autoSpaceDN w:val="0"/>
        <w:adjustRightInd w:val="0"/>
        <w:spacing w:after="0" w:line="240" w:lineRule="auto"/>
        <w:ind w:left="640" w:hanging="640"/>
        <w:rPr>
          <w:rFonts w:ascii="Calibri" w:hAnsi="Calibri"/>
          <w:noProof/>
        </w:rPr>
      </w:pPr>
      <w:r w:rsidRPr="0065207B">
        <w:rPr>
          <w:rFonts w:ascii="Calibri" w:hAnsi="Calibri" w:cs="Times New Roman"/>
          <w:noProof/>
          <w:szCs w:val="24"/>
        </w:rPr>
        <w:lastRenderedPageBreak/>
        <w:t>[22]</w:t>
      </w:r>
      <w:r w:rsidRPr="0065207B">
        <w:rPr>
          <w:rFonts w:ascii="Calibri" w:hAnsi="Calibri" w:cs="Times New Roman"/>
          <w:noProof/>
          <w:szCs w:val="24"/>
        </w:rPr>
        <w:tab/>
        <w:t xml:space="preserve">Y. Wang, X. Wang, W. Xie, F. Wang, M. Dou, R. M. Kennel, R. D. Lorenz, and Di. Gerling, “Deadbeat Model-Predictive Torque Control with Discrete Space-Vector Modulation for PMSM Drives,” </w:t>
      </w:r>
      <w:r w:rsidRPr="0065207B">
        <w:rPr>
          <w:rFonts w:ascii="Calibri" w:hAnsi="Calibri" w:cs="Times New Roman"/>
          <w:i/>
          <w:iCs/>
          <w:noProof/>
          <w:szCs w:val="24"/>
        </w:rPr>
        <w:t>IEEE Trans. Ind. Electron.</w:t>
      </w:r>
      <w:r w:rsidRPr="0065207B">
        <w:rPr>
          <w:rFonts w:ascii="Calibri" w:hAnsi="Calibri" w:cs="Times New Roman"/>
          <w:noProof/>
          <w:szCs w:val="24"/>
        </w:rPr>
        <w:t>, vol. 64, no. 5, pp. 3537–3547, 2017.</w:t>
      </w:r>
    </w:p>
    <w:p w:rsidR="003507B3" w:rsidRDefault="00A7666D" w:rsidP="0065207B">
      <w:pPr>
        <w:widowControl w:val="0"/>
        <w:autoSpaceDE w:val="0"/>
        <w:autoSpaceDN w:val="0"/>
        <w:adjustRightInd w:val="0"/>
        <w:spacing w:after="0" w:line="240" w:lineRule="auto"/>
        <w:ind w:left="640" w:hanging="640"/>
      </w:pPr>
      <w:r>
        <w:fldChar w:fldCharType="end"/>
      </w:r>
    </w:p>
    <w:p w:rsidR="00E23360" w:rsidRDefault="00E23360" w:rsidP="00541094">
      <w:pPr>
        <w:widowControl w:val="0"/>
        <w:autoSpaceDE w:val="0"/>
        <w:autoSpaceDN w:val="0"/>
        <w:adjustRightInd w:val="0"/>
        <w:spacing w:after="0" w:line="240" w:lineRule="auto"/>
        <w:ind w:left="640" w:hanging="640"/>
      </w:pPr>
    </w:p>
    <w:p w:rsidR="00295FDF" w:rsidRDefault="00295FDF" w:rsidP="00541094">
      <w:pPr>
        <w:widowControl w:val="0"/>
        <w:autoSpaceDE w:val="0"/>
        <w:autoSpaceDN w:val="0"/>
        <w:adjustRightInd w:val="0"/>
        <w:spacing w:after="0" w:line="240" w:lineRule="auto"/>
        <w:ind w:left="640" w:hanging="640"/>
      </w:pPr>
    </w:p>
    <w:sectPr w:rsidR="00295FDF" w:rsidSect="00233D1E">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07C5" w:rsidRDefault="00D507C5" w:rsidP="009B5C0D">
      <w:pPr>
        <w:spacing w:after="0" w:line="240" w:lineRule="auto"/>
      </w:pPr>
      <w:r>
        <w:separator/>
      </w:r>
    </w:p>
  </w:endnote>
  <w:endnote w:type="continuationSeparator" w:id="1">
    <w:p w:rsidR="00D507C5" w:rsidRDefault="00D507C5" w:rsidP="009B5C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12896"/>
      <w:docPartObj>
        <w:docPartGallery w:val="Page Numbers (Bottom of Page)"/>
        <w:docPartUnique/>
      </w:docPartObj>
    </w:sdtPr>
    <w:sdtContent>
      <w:p w:rsidR="009B5C0D" w:rsidRDefault="00A7666D">
        <w:pPr>
          <w:pStyle w:val="Footer"/>
          <w:jc w:val="right"/>
        </w:pPr>
        <w:fldSimple w:instr=" PAGE   \* MERGEFORMAT ">
          <w:r w:rsidR="00280CDB">
            <w:rPr>
              <w:noProof/>
            </w:rPr>
            <w:t>5</w:t>
          </w:r>
        </w:fldSimple>
      </w:p>
    </w:sdtContent>
  </w:sdt>
  <w:p w:rsidR="009B5C0D" w:rsidRDefault="009B5C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07C5" w:rsidRDefault="00D507C5" w:rsidP="009B5C0D">
      <w:pPr>
        <w:spacing w:after="0" w:line="240" w:lineRule="auto"/>
      </w:pPr>
      <w:r>
        <w:separator/>
      </w:r>
    </w:p>
  </w:footnote>
  <w:footnote w:type="continuationSeparator" w:id="1">
    <w:p w:rsidR="00D507C5" w:rsidRDefault="00D507C5" w:rsidP="009B5C0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oNotDisplayPageBoundaries/>
  <w:defaultTabStop w:val="720"/>
  <w:characterSpacingControl w:val="doNotCompress"/>
  <w:hdrShapeDefaults>
    <o:shapedefaults v:ext="edit" spidmax="16386"/>
  </w:hdrShapeDefaults>
  <w:footnotePr>
    <w:footnote w:id="0"/>
    <w:footnote w:id="1"/>
  </w:footnotePr>
  <w:endnotePr>
    <w:endnote w:id="0"/>
    <w:endnote w:id="1"/>
  </w:endnotePr>
  <w:compat/>
  <w:rsids>
    <w:rsidRoot w:val="00CF1E05"/>
    <w:rsid w:val="00026382"/>
    <w:rsid w:val="0002798B"/>
    <w:rsid w:val="00044F81"/>
    <w:rsid w:val="00085385"/>
    <w:rsid w:val="000965BE"/>
    <w:rsid w:val="00131FD1"/>
    <w:rsid w:val="0014046B"/>
    <w:rsid w:val="001434B8"/>
    <w:rsid w:val="00166030"/>
    <w:rsid w:val="001941ED"/>
    <w:rsid w:val="001B5C25"/>
    <w:rsid w:val="00200EA2"/>
    <w:rsid w:val="00233D1E"/>
    <w:rsid w:val="002545E6"/>
    <w:rsid w:val="00280CDB"/>
    <w:rsid w:val="00295FDF"/>
    <w:rsid w:val="00297B08"/>
    <w:rsid w:val="002C2DF5"/>
    <w:rsid w:val="002F2D80"/>
    <w:rsid w:val="003209B7"/>
    <w:rsid w:val="003507B3"/>
    <w:rsid w:val="00352FF1"/>
    <w:rsid w:val="003A32C3"/>
    <w:rsid w:val="003C7C8B"/>
    <w:rsid w:val="00400FC2"/>
    <w:rsid w:val="00483ADD"/>
    <w:rsid w:val="004D16C5"/>
    <w:rsid w:val="004D757E"/>
    <w:rsid w:val="004E5F09"/>
    <w:rsid w:val="00520CF1"/>
    <w:rsid w:val="00541094"/>
    <w:rsid w:val="00576D1B"/>
    <w:rsid w:val="005A262C"/>
    <w:rsid w:val="005A7787"/>
    <w:rsid w:val="005C2F33"/>
    <w:rsid w:val="0065207B"/>
    <w:rsid w:val="00660151"/>
    <w:rsid w:val="00664219"/>
    <w:rsid w:val="006D72B7"/>
    <w:rsid w:val="007616A2"/>
    <w:rsid w:val="007D5926"/>
    <w:rsid w:val="007E0B5F"/>
    <w:rsid w:val="00822A65"/>
    <w:rsid w:val="0083407D"/>
    <w:rsid w:val="008B5BBD"/>
    <w:rsid w:val="009736A1"/>
    <w:rsid w:val="00981DD4"/>
    <w:rsid w:val="00985017"/>
    <w:rsid w:val="009B5C0D"/>
    <w:rsid w:val="00A4261F"/>
    <w:rsid w:val="00A47586"/>
    <w:rsid w:val="00A7666D"/>
    <w:rsid w:val="00AC04EA"/>
    <w:rsid w:val="00AF52B5"/>
    <w:rsid w:val="00B82056"/>
    <w:rsid w:val="00B95359"/>
    <w:rsid w:val="00BA29ED"/>
    <w:rsid w:val="00BA7824"/>
    <w:rsid w:val="00CF1E05"/>
    <w:rsid w:val="00D34E7A"/>
    <w:rsid w:val="00D507C5"/>
    <w:rsid w:val="00D51410"/>
    <w:rsid w:val="00D74DB3"/>
    <w:rsid w:val="00DB5208"/>
    <w:rsid w:val="00E23360"/>
    <w:rsid w:val="00EC3419"/>
    <w:rsid w:val="00FD22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D1E"/>
  </w:style>
  <w:style w:type="paragraph" w:styleId="Heading1">
    <w:name w:val="heading 1"/>
    <w:basedOn w:val="Normal"/>
    <w:next w:val="Normal"/>
    <w:link w:val="Heading1Char"/>
    <w:uiPriority w:val="9"/>
    <w:qFormat/>
    <w:rsid w:val="00E23360"/>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33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360"/>
    <w:rPr>
      <w:rFonts w:ascii="Tahoma" w:hAnsi="Tahoma" w:cs="Tahoma"/>
      <w:sz w:val="16"/>
      <w:szCs w:val="16"/>
    </w:rPr>
  </w:style>
  <w:style w:type="character" w:customStyle="1" w:styleId="Heading1Char">
    <w:name w:val="Heading 1 Char"/>
    <w:basedOn w:val="DefaultParagraphFont"/>
    <w:link w:val="Heading1"/>
    <w:uiPriority w:val="9"/>
    <w:rsid w:val="00E23360"/>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E23360"/>
  </w:style>
  <w:style w:type="paragraph" w:styleId="Header">
    <w:name w:val="header"/>
    <w:basedOn w:val="Normal"/>
    <w:link w:val="HeaderChar"/>
    <w:uiPriority w:val="99"/>
    <w:semiHidden/>
    <w:unhideWhenUsed/>
    <w:rsid w:val="009B5C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B5C0D"/>
  </w:style>
  <w:style w:type="paragraph" w:styleId="Footer">
    <w:name w:val="footer"/>
    <w:basedOn w:val="Normal"/>
    <w:link w:val="FooterChar"/>
    <w:uiPriority w:val="99"/>
    <w:unhideWhenUsed/>
    <w:rsid w:val="009B5C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C0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HME17</b:Tag>
    <b:SourceType>Book</b:SourceType>
    <b:Guid>{48410854-C945-4981-9081-B717C8695F59}</b:Guid>
    <b:LCID>0</b:LCID>
    <b:Author>
      <b:Author>
        <b:NameList>
          <b:Person>
            <b:Last>H.MEŞE</b:Last>
          </b:Person>
        </b:NameList>
      </b:Author>
    </b:Author>
    <b:Title>DESIGN AND IMPLEMENTATION OF ULTRA HIGH POWER DENSITY, SINGLE-PHASE GaN INVERTER USING HIGH CURRENT MAGNETIC CIRCUIT DESIGN ON MULTILAYER PRINTED CIRCUIT BOARD</b:Title>
    <b:Year>2017</b:Year>
    <b:RefOrder>1</b:RefOrder>
  </b:Source>
</b:Sources>
</file>

<file path=customXml/itemProps1.xml><?xml version="1.0" encoding="utf-8"?>
<ds:datastoreItem xmlns:ds="http://schemas.openxmlformats.org/officeDocument/2006/customXml" ds:itemID="{2EB3FFEC-5DF4-4EED-B620-2EC6ED3A1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7</Pages>
  <Words>7983</Words>
  <Characters>45508</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hyuruk</dc:creator>
  <cp:lastModifiedBy>hyuruk</cp:lastModifiedBy>
  <cp:revision>59</cp:revision>
  <dcterms:created xsi:type="dcterms:W3CDTF">2018-02-13T17:25:00Z</dcterms:created>
  <dcterms:modified xsi:type="dcterms:W3CDTF">2018-03-06T18:35:00Z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99a54446-6955-3b91-9052-592daafdcb2a</vt:lpwstr>
  </property>
  <property fmtid="{D5CDD505-2E9C-101B-9397-08002B2CF9AE}" pid="24" name="Mendeley Citation Style_1">
    <vt:lpwstr>http://www.zotero.org/styles/ieee</vt:lpwstr>
  </property>
</Properties>
</file>